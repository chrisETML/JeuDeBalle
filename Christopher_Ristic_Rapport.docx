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A5733" w14:textId="5B7F8771" w:rsidR="007F30AE" w:rsidRPr="000E54AE" w:rsidRDefault="002F4B91" w:rsidP="000E7483">
      <w:pPr>
        <w:pStyle w:val="Titre"/>
      </w:pPr>
      <w:r w:rsidRPr="000E54AE">
        <w:t>I320</w:t>
      </w:r>
    </w:p>
    <w:p w14:paraId="130EA333" w14:textId="2DEC0275" w:rsidR="00987900" w:rsidRPr="000E54AE" w:rsidRDefault="002F4B91" w:rsidP="00F50DCE">
      <w:pPr>
        <w:spacing w:before="1920"/>
        <w:jc w:val="center"/>
        <w:rPr>
          <w:rFonts w:ascii="Eras Bold ITC" w:hAnsi="Eras Bold ITC"/>
          <w:sz w:val="72"/>
          <w:szCs w:val="72"/>
        </w:rPr>
      </w:pPr>
      <w:r w:rsidRPr="000E54AE">
        <w:rPr>
          <w:rFonts w:ascii="Eras Bold ITC" w:hAnsi="Eras Bold ITC"/>
          <w:sz w:val="144"/>
          <w:szCs w:val="144"/>
        </w:rPr>
        <w:t>Jeu de balle</w:t>
      </w:r>
      <w:r w:rsidR="00987900" w:rsidRPr="000E54AE">
        <w:rPr>
          <w:rFonts w:ascii="Eras Bold ITC" w:hAnsi="Eras Bold ITC"/>
          <w:sz w:val="72"/>
          <w:szCs w:val="72"/>
        </w:rPr>
        <w:br/>
      </w:r>
    </w:p>
    <w:p w14:paraId="09BC1642" w14:textId="67EF81E7" w:rsidR="00987900" w:rsidRPr="000E54AE" w:rsidRDefault="00987900" w:rsidP="00987900">
      <w:pPr>
        <w:spacing w:before="1200"/>
        <w:jc w:val="center"/>
        <w:rPr>
          <w:sz w:val="36"/>
          <w:szCs w:val="36"/>
        </w:rPr>
      </w:pPr>
      <w:r w:rsidRPr="000E54AE">
        <w:rPr>
          <w:sz w:val="36"/>
          <w:szCs w:val="36"/>
        </w:rPr>
        <w:t>Christopher Ristic</w:t>
      </w:r>
    </w:p>
    <w:p w14:paraId="7390140B" w14:textId="51E64399" w:rsidR="007F30AE" w:rsidRPr="000E7483" w:rsidRDefault="008161E8" w:rsidP="000E7483">
      <w:pPr>
        <w:spacing w:before="2000"/>
        <w:jc w:val="center"/>
      </w:pPr>
      <w:r>
        <w:t>Ristic Christopher</w:t>
      </w:r>
      <w:r w:rsidR="007F30AE" w:rsidRPr="000E7483">
        <w:t xml:space="preserve"> – </w:t>
      </w:r>
      <w:r>
        <w:t>FID1</w:t>
      </w:r>
    </w:p>
    <w:p w14:paraId="1221CBFD" w14:textId="3A240D9C" w:rsidR="008161E8" w:rsidRPr="000E7483" w:rsidRDefault="008161E8" w:rsidP="000E7483">
      <w:pPr>
        <w:jc w:val="center"/>
      </w:pPr>
      <w:r w:rsidRPr="008161E8">
        <w:t>ETML / 1004 LAUSANNE</w:t>
      </w:r>
      <w:r w:rsidRPr="008161E8">
        <w:cr/>
        <w:t xml:space="preserve">Rue de </w:t>
      </w:r>
      <w:proofErr w:type="spellStart"/>
      <w:r w:rsidRPr="008161E8">
        <w:t>Sébeillon</w:t>
      </w:r>
      <w:proofErr w:type="spellEnd"/>
      <w:r w:rsidRPr="008161E8">
        <w:t xml:space="preserve"> 12 1004 Lausanne</w:t>
      </w:r>
    </w:p>
    <w:p w14:paraId="359B6501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42CA1571" w14:textId="36334742" w:rsidR="00BB3542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91362636" w:history="1">
        <w:r w:rsidR="00BB3542" w:rsidRPr="0094789E">
          <w:rPr>
            <w:rStyle w:val="Lienhypertexte"/>
            <w:noProof/>
          </w:rPr>
          <w:t>1</w:t>
        </w:r>
        <w:r w:rsidR="00BB3542"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="00BB3542" w:rsidRPr="0094789E">
          <w:rPr>
            <w:rStyle w:val="Lienhypertexte"/>
            <w:noProof/>
          </w:rPr>
          <w:t>Introduction</w:t>
        </w:r>
        <w:r w:rsidR="00BB3542">
          <w:rPr>
            <w:noProof/>
            <w:webHidden/>
          </w:rPr>
          <w:tab/>
        </w:r>
        <w:r w:rsidR="00BB3542">
          <w:rPr>
            <w:noProof/>
            <w:webHidden/>
          </w:rPr>
          <w:fldChar w:fldCharType="begin"/>
        </w:r>
        <w:r w:rsidR="00BB3542">
          <w:rPr>
            <w:noProof/>
            <w:webHidden/>
          </w:rPr>
          <w:instrText xml:space="preserve"> PAGEREF _Toc191362636 \h </w:instrText>
        </w:r>
        <w:r w:rsidR="00BB3542">
          <w:rPr>
            <w:noProof/>
            <w:webHidden/>
          </w:rPr>
        </w:r>
        <w:r w:rsidR="00BB3542">
          <w:rPr>
            <w:noProof/>
            <w:webHidden/>
          </w:rPr>
          <w:fldChar w:fldCharType="separate"/>
        </w:r>
        <w:r w:rsidR="00BB3542">
          <w:rPr>
            <w:noProof/>
            <w:webHidden/>
          </w:rPr>
          <w:t>3</w:t>
        </w:r>
        <w:r w:rsidR="00BB3542">
          <w:rPr>
            <w:noProof/>
            <w:webHidden/>
          </w:rPr>
          <w:fldChar w:fldCharType="end"/>
        </w:r>
      </w:hyperlink>
    </w:p>
    <w:p w14:paraId="5DA56026" w14:textId="6D7A2310" w:rsidR="00BB3542" w:rsidRDefault="00BB3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62637" w:history="1">
        <w:r w:rsidRPr="0094789E">
          <w:rPr>
            <w:rStyle w:val="Lienhypertexte"/>
            <w:noProof/>
          </w:rPr>
          <w:t>1.1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Objectif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667250" w14:textId="3D963D2C" w:rsidR="00BB3542" w:rsidRDefault="00BB3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62638" w:history="1">
        <w:r w:rsidRPr="0094789E">
          <w:rPr>
            <w:rStyle w:val="Lienhypertexte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Début du raisonnement POO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3C3F1A" w14:textId="1A578FCA" w:rsidR="00BB3542" w:rsidRDefault="00BB3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62639" w:history="1">
        <w:r w:rsidRPr="0094789E">
          <w:rPr>
            <w:rStyle w:val="Lienhypertexte"/>
            <w:noProof/>
          </w:rPr>
          <w:t>2.1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4DB2B2" w14:textId="3FDBF8D3" w:rsidR="00BB3542" w:rsidRDefault="00BB3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62640" w:history="1">
        <w:r w:rsidRPr="0094789E">
          <w:rPr>
            <w:rStyle w:val="Lienhypertexte"/>
            <w:noProof/>
          </w:rPr>
          <w:t>2.2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2CD2005" w14:textId="7999A1C3" w:rsidR="00BB3542" w:rsidRDefault="00BB3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62641" w:history="1">
        <w:r w:rsidRPr="0094789E">
          <w:rPr>
            <w:rStyle w:val="Lienhypertexte"/>
            <w:noProof/>
          </w:rPr>
          <w:t>2.3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Pattern 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5232FD" w14:textId="1556D90F" w:rsidR="00BB3542" w:rsidRDefault="00BB3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62642" w:history="1">
        <w:r w:rsidRPr="0094789E">
          <w:rPr>
            <w:rStyle w:val="Lienhypertexte"/>
            <w:noProof/>
          </w:rPr>
          <w:t>2.4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Polymorphisme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7ADF37" w14:textId="4A6993EC" w:rsidR="00BB3542" w:rsidRDefault="00BB3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62643" w:history="1">
        <w:r w:rsidRPr="0094789E">
          <w:rPr>
            <w:rStyle w:val="Lienhypertexte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D20982" w14:textId="4EFF12FA" w:rsidR="00BB3542" w:rsidRDefault="00BB3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62644" w:history="1">
        <w:r w:rsidRPr="0094789E">
          <w:rPr>
            <w:rStyle w:val="Lienhypertexte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Game Manager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EC3B9D5" w14:textId="40B31FF6" w:rsidR="00BB3542" w:rsidRDefault="00BB3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62645" w:history="1">
        <w:r w:rsidRPr="0094789E">
          <w:rPr>
            <w:rStyle w:val="Lienhypertexte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BD1917" w14:textId="7852D962" w:rsidR="00BB3542" w:rsidRDefault="00BB3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62646" w:history="1">
        <w:r w:rsidRPr="0094789E">
          <w:rPr>
            <w:rStyle w:val="Lienhypertexte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Building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7852CF" w14:textId="04F3B2D8" w:rsidR="00BB3542" w:rsidRDefault="00BB3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62647" w:history="1">
        <w:r w:rsidRPr="0094789E">
          <w:rPr>
            <w:rStyle w:val="Lienhypertexte"/>
            <w:noProof/>
          </w:rPr>
          <w:t>6.1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0DA5AA" w14:textId="5965274A" w:rsidR="00BB3542" w:rsidRDefault="00BB3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62648" w:history="1">
        <w:r w:rsidRPr="0094789E">
          <w:rPr>
            <w:rStyle w:val="Lienhypertexte"/>
            <w:noProof/>
          </w:rPr>
          <w:t>6.2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Collision et dégâts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995C20" w14:textId="1AF2A61E" w:rsidR="00BB3542" w:rsidRDefault="00BB3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62649" w:history="1">
        <w:r w:rsidRPr="0094789E">
          <w:rPr>
            <w:rStyle w:val="Lienhypertexte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700AA5" w14:textId="5994DB21" w:rsidR="00BB3542" w:rsidRDefault="00BB3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62650" w:history="1">
        <w:r w:rsidRPr="0094789E">
          <w:rPr>
            <w:rStyle w:val="Lienhypertexte"/>
            <w:noProof/>
          </w:rPr>
          <w:t>7.1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Affichage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553FAC" w14:textId="2107AAA8" w:rsidR="00BB3542" w:rsidRDefault="00BB3542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91362651" w:history="1">
        <w:r w:rsidRPr="0094789E">
          <w:rPr>
            <w:rStyle w:val="Lienhypertexte"/>
            <w:noProof/>
          </w:rPr>
          <w:t>7.2</w:t>
        </w:r>
        <w:r>
          <w:rPr>
            <w:rFonts w:eastAsiaTheme="minorEastAsia" w:cstheme="minorBidi"/>
            <w:small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787A41" w14:textId="62533889" w:rsidR="00BB3542" w:rsidRDefault="00BB3542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2"/>
          <w:szCs w:val="22"/>
          <w14:ligatures w14:val="standardContextual"/>
        </w:rPr>
      </w:pPr>
      <w:hyperlink w:anchor="_Toc191362652" w:history="1">
        <w:r w:rsidRPr="0094789E">
          <w:rPr>
            <w:rStyle w:val="Lienhypertexte"/>
            <w:noProof/>
          </w:rPr>
          <w:t>8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2"/>
            <w:szCs w:val="22"/>
            <w14:ligatures w14:val="standardContextual"/>
          </w:rPr>
          <w:tab/>
        </w:r>
        <w:r w:rsidRPr="0094789E">
          <w:rPr>
            <w:rStyle w:val="Lienhypertexte"/>
            <w:noProof/>
          </w:rPr>
          <w:t>Audio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_Toc191362652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A91EB4" w14:textId="6FF70878" w:rsidR="006620D5" w:rsidRDefault="00A65F0B" w:rsidP="006620D5">
      <w:pPr>
        <w:pStyle w:val="Titre1"/>
        <w:numPr>
          <w:ilvl w:val="0"/>
          <w:numId w:val="0"/>
        </w:numPr>
        <w:ind w:left="567" w:hanging="567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fldChar w:fldCharType="end"/>
      </w:r>
      <w:bookmarkStart w:id="0" w:name="_Toc187847748"/>
    </w:p>
    <w:p w14:paraId="52FAE8C6" w14:textId="77777777" w:rsidR="006620D5" w:rsidRDefault="006620D5">
      <w:pPr>
        <w:rPr>
          <w:rFonts w:asciiTheme="majorHAnsi" w:hAnsiTheme="majorHAnsi" w:cs="Arial"/>
          <w:b/>
          <w:bCs/>
          <w:i/>
          <w:iCs/>
          <w:caps/>
          <w:kern w:val="32"/>
          <w:sz w:val="22"/>
          <w:szCs w:val="22"/>
        </w:rPr>
      </w:pPr>
      <w:r>
        <w:rPr>
          <w:i/>
          <w:iCs/>
          <w:sz w:val="22"/>
          <w:szCs w:val="22"/>
        </w:rPr>
        <w:br w:type="page"/>
      </w:r>
    </w:p>
    <w:p w14:paraId="5A31EC23" w14:textId="070FCFF2" w:rsidR="00987900" w:rsidRDefault="00987900" w:rsidP="009A294C">
      <w:pPr>
        <w:pStyle w:val="Titre1"/>
      </w:pPr>
      <w:bookmarkStart w:id="1" w:name="_Toc191362636"/>
      <w:r w:rsidRPr="00987900">
        <w:lastRenderedPageBreak/>
        <w:t>Introduction</w:t>
      </w:r>
      <w:bookmarkEnd w:id="0"/>
      <w:bookmarkEnd w:id="1"/>
    </w:p>
    <w:p w14:paraId="2181C12D" w14:textId="5BE88E80" w:rsidR="008A7458" w:rsidRPr="00073A5B" w:rsidRDefault="00987900" w:rsidP="00073A5B">
      <w:pPr>
        <w:pStyle w:val="Titre2"/>
      </w:pPr>
      <w:bookmarkStart w:id="2" w:name="_Toc191362637"/>
      <w:r w:rsidRPr="00073A5B">
        <w:t>Objectif</w:t>
      </w:r>
      <w:bookmarkEnd w:id="2"/>
    </w:p>
    <w:p w14:paraId="2E00850E" w14:textId="77777777" w:rsidR="00BF2358" w:rsidRDefault="00111093" w:rsidP="00111093">
      <w:pPr>
        <w:pStyle w:val="Retraitcorpsdetexte"/>
      </w:pPr>
      <w:r w:rsidRPr="00111093">
        <w:t xml:space="preserve">Le projet consiste à </w:t>
      </w:r>
      <w:r w:rsidR="00CB35A7">
        <w:t xml:space="preserve">créer un jeu avec 2 personnages, 2 </w:t>
      </w:r>
      <w:r w:rsidR="00082A4B">
        <w:t>bâtiments</w:t>
      </w:r>
      <w:r w:rsidR="00CB35A7">
        <w:t xml:space="preserve">, un score, des points de vies, et une balle qui est lancée par les 2 joueurs. </w:t>
      </w:r>
    </w:p>
    <w:p w14:paraId="61DBFB83" w14:textId="77777777" w:rsidR="00BF2358" w:rsidRDefault="00BF2358" w:rsidP="00111093">
      <w:pPr>
        <w:pStyle w:val="Retraitcorpsdetexte"/>
      </w:pPr>
    </w:p>
    <w:p w14:paraId="14305DAE" w14:textId="64FD3B62" w:rsidR="00BF2358" w:rsidRDefault="00CB35A7" w:rsidP="00111093">
      <w:pPr>
        <w:pStyle w:val="Retraitcorpsdetexte"/>
      </w:pPr>
      <w:r>
        <w:t xml:space="preserve">Si la balle touche le bâtiment adverse, le bâtiment perds un carré et commence à perdre sa forme rectangulaire. </w:t>
      </w:r>
    </w:p>
    <w:p w14:paraId="4C8C001D" w14:textId="77777777" w:rsidR="00BF2358" w:rsidRDefault="00BF2358" w:rsidP="00111093">
      <w:pPr>
        <w:pStyle w:val="Retraitcorpsdetexte"/>
      </w:pPr>
    </w:p>
    <w:p w14:paraId="1ACA8A5C" w14:textId="4F4CB36B" w:rsidR="001D4F6B" w:rsidRDefault="00CB35A7" w:rsidP="00111093">
      <w:pPr>
        <w:pStyle w:val="Retraitcorpsdetexte"/>
      </w:pPr>
      <w:r>
        <w:t>Si la balle touche le joueur il perd un point de vie, et le joueur qui a tiré gagne un point de vie.</w:t>
      </w:r>
      <w:r w:rsidR="001D4F6B">
        <w:t xml:space="preserve"> Les joueurs peuvent tirer la balle en choisissant un angle et la puissance du tir.</w:t>
      </w:r>
    </w:p>
    <w:p w14:paraId="1F9232D2" w14:textId="77777777" w:rsidR="002E45F9" w:rsidRDefault="002E45F9" w:rsidP="00111093">
      <w:pPr>
        <w:pStyle w:val="Retraitcorpsdetexte"/>
      </w:pPr>
    </w:p>
    <w:p w14:paraId="12504F17" w14:textId="12B757AD" w:rsidR="002E45F9" w:rsidRDefault="002E45F9" w:rsidP="00111093">
      <w:pPr>
        <w:pStyle w:val="Retraitcorpsdetexte"/>
      </w:pPr>
      <w:r>
        <w:t>Le jeu se termine lorsqu’un bâtiment est complètement détruit ou qu’un joueur n’a plus de point de vie.</w:t>
      </w:r>
    </w:p>
    <w:p w14:paraId="618FF053" w14:textId="77777777" w:rsidR="00295125" w:rsidRDefault="00295125" w:rsidP="00111093">
      <w:pPr>
        <w:pStyle w:val="Retraitcorpsdetexte"/>
      </w:pPr>
    </w:p>
    <w:p w14:paraId="72572355" w14:textId="5A92E65A" w:rsidR="00A6505E" w:rsidRDefault="00A6505E" w:rsidP="00111093">
      <w:pPr>
        <w:pStyle w:val="Retraitcorpsdetexte"/>
      </w:pPr>
      <w:r>
        <w:t>La taille de l’écran de la console sera de 150x40.</w:t>
      </w:r>
    </w:p>
    <w:p w14:paraId="465B8DB5" w14:textId="77777777" w:rsidR="00A6505E" w:rsidRDefault="00A6505E" w:rsidP="00111093">
      <w:pPr>
        <w:pStyle w:val="Retraitcorpsdetexte"/>
      </w:pPr>
    </w:p>
    <w:p w14:paraId="3B8B5774" w14:textId="300375B3" w:rsidR="00BF2358" w:rsidRDefault="00BF2358" w:rsidP="00111093">
      <w:pPr>
        <w:pStyle w:val="Retraitcorpsdetexte"/>
      </w:pPr>
      <w:r>
        <w:t>Le jeu est codé en langage C# sur Visual Studio 2022</w:t>
      </w:r>
      <w:r w:rsidR="003D0DE4">
        <w:t>, .NET version 4.7.2</w:t>
      </w:r>
      <w:r>
        <w:t>.</w:t>
      </w:r>
    </w:p>
    <w:p w14:paraId="05F79B09" w14:textId="77777777" w:rsidR="007B1AD8" w:rsidRDefault="007B1AD8" w:rsidP="00111093">
      <w:pPr>
        <w:pStyle w:val="Retraitcorpsdetexte"/>
      </w:pPr>
    </w:p>
    <w:p w14:paraId="765216B2" w14:textId="6A7998A1" w:rsidR="00B82DB0" w:rsidRDefault="00B82DB0" w:rsidP="00B82DB0">
      <w:pPr>
        <w:pStyle w:val="Titre1"/>
      </w:pPr>
      <w:bookmarkStart w:id="3" w:name="_Toc191362638"/>
      <w:r>
        <w:t>Début du raisonnement POO</w:t>
      </w:r>
      <w:bookmarkEnd w:id="3"/>
    </w:p>
    <w:p w14:paraId="393A032F" w14:textId="2D1104BC" w:rsidR="0077656E" w:rsidRPr="0077656E" w:rsidRDefault="0077656E" w:rsidP="0077656E">
      <w:pPr>
        <w:pStyle w:val="Corpsdetexte"/>
      </w:pPr>
      <w:r>
        <w:t>L’idée est de représenter chaque objet du jeu avec une classe.</w:t>
      </w:r>
      <w:r w:rsidR="0041721E">
        <w:t xml:space="preserve"> Puis des interfaces pour définir des comportements communs </w:t>
      </w:r>
      <w:r w:rsidR="003225E2">
        <w:t>aux classes</w:t>
      </w:r>
      <w:r w:rsidR="0041721E">
        <w:t xml:space="preserve"> qui en héritent.</w:t>
      </w:r>
    </w:p>
    <w:p w14:paraId="6E4CA1D9" w14:textId="442A24AA" w:rsidR="00B82DB0" w:rsidRPr="00073A5B" w:rsidRDefault="00B82DB0" w:rsidP="00073A5B">
      <w:pPr>
        <w:pStyle w:val="Titre2"/>
      </w:pPr>
      <w:bookmarkStart w:id="4" w:name="_Toc191362639"/>
      <w:r w:rsidRPr="00073A5B">
        <w:t>Classes</w:t>
      </w:r>
      <w:bookmarkEnd w:id="4"/>
    </w:p>
    <w:p w14:paraId="00723470" w14:textId="34C496BB" w:rsidR="00EF7526" w:rsidRDefault="00EF7526" w:rsidP="00EF7526">
      <w:pPr>
        <w:pStyle w:val="Retraitcorpsdetexte"/>
      </w:pPr>
      <w:r>
        <w:t>J’utilise les classes pour représenter</w:t>
      </w:r>
      <w:r w:rsidR="002B4F5D">
        <w:t xml:space="preserve"> les</w:t>
      </w:r>
      <w:r>
        <w:t xml:space="preserve"> points suivants : </w:t>
      </w:r>
    </w:p>
    <w:p w14:paraId="2DCC174F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Joueur</w:t>
      </w:r>
    </w:p>
    <w:p w14:paraId="7E9C2E82" w14:textId="0686E67D" w:rsidR="00EF7526" w:rsidRDefault="00EF7526" w:rsidP="00EF7526">
      <w:pPr>
        <w:pStyle w:val="Retraitcorpsdetexte"/>
        <w:numPr>
          <w:ilvl w:val="0"/>
          <w:numId w:val="29"/>
        </w:numPr>
      </w:pPr>
      <w:r>
        <w:t>Bâtiment</w:t>
      </w:r>
    </w:p>
    <w:p w14:paraId="2098872E" w14:textId="77777777" w:rsidR="00EF7526" w:rsidRDefault="00EF7526" w:rsidP="00EF7526">
      <w:pPr>
        <w:pStyle w:val="Retraitcorpsdetexte"/>
        <w:numPr>
          <w:ilvl w:val="0"/>
          <w:numId w:val="29"/>
        </w:numPr>
      </w:pPr>
      <w:r>
        <w:t>Balle</w:t>
      </w:r>
    </w:p>
    <w:p w14:paraId="7BD5DCF6" w14:textId="0B28533A" w:rsidR="00B82DB0" w:rsidRDefault="00A8635A" w:rsidP="009B1A62">
      <w:pPr>
        <w:pStyle w:val="Retraitcorpsdetexte"/>
        <w:numPr>
          <w:ilvl w:val="0"/>
          <w:numId w:val="29"/>
        </w:numPr>
      </w:pPr>
      <w:r>
        <w:t>Manager du jeu</w:t>
      </w:r>
    </w:p>
    <w:p w14:paraId="18BEEC63" w14:textId="53ADABBA" w:rsidR="00A8635A" w:rsidRDefault="0097391B" w:rsidP="009B1A62">
      <w:pPr>
        <w:pStyle w:val="Retraitcorpsdetexte"/>
        <w:numPr>
          <w:ilvl w:val="0"/>
          <w:numId w:val="29"/>
        </w:numPr>
      </w:pPr>
      <w:r>
        <w:t>L’e</w:t>
      </w:r>
      <w:r w:rsidR="0015422D">
        <w:t>nsemble du jeu</w:t>
      </w:r>
      <w:r w:rsidR="00A8635A">
        <w:t xml:space="preserve"> </w:t>
      </w:r>
    </w:p>
    <w:p w14:paraId="2341905C" w14:textId="3FF29A53" w:rsidR="00B82DB0" w:rsidRPr="00073A5B" w:rsidRDefault="00B82DB0" w:rsidP="00073A5B">
      <w:pPr>
        <w:pStyle w:val="Titre2"/>
      </w:pPr>
      <w:bookmarkStart w:id="5" w:name="_Ref188528594"/>
      <w:bookmarkStart w:id="6" w:name="_Ref188528722"/>
      <w:bookmarkStart w:id="7" w:name="_Toc191362640"/>
      <w:r w:rsidRPr="00073A5B">
        <w:t>Interfaces</w:t>
      </w:r>
      <w:bookmarkEnd w:id="5"/>
      <w:bookmarkEnd w:id="6"/>
      <w:bookmarkEnd w:id="7"/>
      <w:r w:rsidR="00D002FD" w:rsidRPr="00073A5B">
        <w:t xml:space="preserve"> </w:t>
      </w:r>
    </w:p>
    <w:p w14:paraId="06312FFA" w14:textId="510FCE88" w:rsidR="00D002FD" w:rsidRDefault="00EF7526" w:rsidP="00D002FD">
      <w:pPr>
        <w:pStyle w:val="Retraitcorpsdetexte"/>
      </w:pPr>
      <w:r>
        <w:t>Les interfaces vont me permettre de poser des prototypes de méthode. J’utilise les interfaces pour </w:t>
      </w:r>
      <w:r w:rsidR="00D002FD">
        <w:t>différents comportements</w:t>
      </w:r>
      <w:r w:rsidR="00297129">
        <w:t xml:space="preserve"> commun des objets</w:t>
      </w:r>
      <w:r w:rsidR="00D002FD">
        <w:t xml:space="preserve"> : </w:t>
      </w:r>
    </w:p>
    <w:p w14:paraId="2D6DEC4E" w14:textId="77777777" w:rsidR="00D002FD" w:rsidRDefault="00D002FD" w:rsidP="00EF7526">
      <w:pPr>
        <w:pStyle w:val="Retraitcorpsdetexte"/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30"/>
        <w:gridCol w:w="4530"/>
      </w:tblGrid>
      <w:tr w:rsidR="00D002FD" w14:paraId="3E60D647" w14:textId="77777777" w:rsidTr="00D002FD">
        <w:trPr>
          <w:jc w:val="center"/>
        </w:trPr>
        <w:tc>
          <w:tcPr>
            <w:tcW w:w="4530" w:type="dxa"/>
            <w:vAlign w:val="center"/>
          </w:tcPr>
          <w:p w14:paraId="3D6168FE" w14:textId="02D6239B" w:rsidR="00D002FD" w:rsidRDefault="00D002FD" w:rsidP="00D002FD">
            <w:pPr>
              <w:pStyle w:val="Retraitcorpsdetexte"/>
              <w:ind w:left="0"/>
              <w:jc w:val="center"/>
            </w:pPr>
            <w:r>
              <w:t>Fonction</w:t>
            </w:r>
          </w:p>
        </w:tc>
        <w:tc>
          <w:tcPr>
            <w:tcW w:w="4530" w:type="dxa"/>
            <w:vAlign w:val="center"/>
          </w:tcPr>
          <w:p w14:paraId="5D05B0EA" w14:textId="56617837" w:rsidR="00D002FD" w:rsidRDefault="00D002FD" w:rsidP="00D002FD">
            <w:pPr>
              <w:pStyle w:val="Retraitcorpsdetexte"/>
              <w:ind w:left="0"/>
              <w:jc w:val="center"/>
            </w:pPr>
            <w:r>
              <w:t>Nom du fichier</w:t>
            </w:r>
          </w:p>
        </w:tc>
      </w:tr>
      <w:tr w:rsidR="00D002FD" w14:paraId="7CB6ED77" w14:textId="77777777" w:rsidTr="00D002FD">
        <w:trPr>
          <w:jc w:val="center"/>
        </w:trPr>
        <w:tc>
          <w:tcPr>
            <w:tcW w:w="4530" w:type="dxa"/>
            <w:vAlign w:val="center"/>
          </w:tcPr>
          <w:p w14:paraId="24093065" w14:textId="79CB473C" w:rsidR="00D002FD" w:rsidRDefault="00D002FD" w:rsidP="00D002FD">
            <w:pPr>
              <w:pStyle w:val="Retraitcorpsdetexte"/>
              <w:ind w:left="0"/>
              <w:jc w:val="center"/>
            </w:pPr>
            <w:r>
              <w:t>Entrer en collision</w:t>
            </w:r>
          </w:p>
        </w:tc>
        <w:tc>
          <w:tcPr>
            <w:tcW w:w="4530" w:type="dxa"/>
            <w:vAlign w:val="center"/>
          </w:tcPr>
          <w:p w14:paraId="0F925AED" w14:textId="0B2BCC93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ICollidable.cs</w:t>
            </w:r>
            <w:proofErr w:type="spellEnd"/>
          </w:p>
        </w:tc>
      </w:tr>
      <w:tr w:rsidR="00D002FD" w14:paraId="3FE9ADC2" w14:textId="77777777" w:rsidTr="00D002FD">
        <w:trPr>
          <w:jc w:val="center"/>
        </w:trPr>
        <w:tc>
          <w:tcPr>
            <w:tcW w:w="4530" w:type="dxa"/>
            <w:vAlign w:val="center"/>
          </w:tcPr>
          <w:p w14:paraId="10C0F75A" w14:textId="2E83F748" w:rsidR="00D002FD" w:rsidRDefault="00D002FD" w:rsidP="00D002FD">
            <w:pPr>
              <w:pStyle w:val="Retraitcorpsdetexte"/>
              <w:ind w:left="0"/>
              <w:jc w:val="center"/>
            </w:pPr>
            <w:r>
              <w:t>Être dommageable</w:t>
            </w:r>
          </w:p>
        </w:tc>
        <w:tc>
          <w:tcPr>
            <w:tcW w:w="4530" w:type="dxa"/>
            <w:vAlign w:val="center"/>
          </w:tcPr>
          <w:p w14:paraId="55DDFAC1" w14:textId="5B253B42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IDamageable.cs</w:t>
            </w:r>
            <w:proofErr w:type="spellEnd"/>
          </w:p>
        </w:tc>
      </w:tr>
      <w:tr w:rsidR="00D002FD" w14:paraId="383D6C91" w14:textId="77777777" w:rsidTr="00D002FD">
        <w:trPr>
          <w:jc w:val="center"/>
        </w:trPr>
        <w:tc>
          <w:tcPr>
            <w:tcW w:w="4530" w:type="dxa"/>
            <w:vAlign w:val="center"/>
          </w:tcPr>
          <w:p w14:paraId="3EFB508F" w14:textId="52CC2E2E" w:rsidR="00D002FD" w:rsidRDefault="00D002FD" w:rsidP="00D002FD">
            <w:pPr>
              <w:pStyle w:val="Retraitcorpsdetexte"/>
              <w:ind w:left="0"/>
              <w:jc w:val="center"/>
            </w:pPr>
            <w:r>
              <w:t>Être mis à jour</w:t>
            </w:r>
          </w:p>
        </w:tc>
        <w:tc>
          <w:tcPr>
            <w:tcW w:w="4530" w:type="dxa"/>
            <w:vAlign w:val="center"/>
          </w:tcPr>
          <w:p w14:paraId="4A4E486D" w14:textId="604C39BB" w:rsidR="00D002FD" w:rsidRDefault="00D002FD" w:rsidP="00D002FD">
            <w:pPr>
              <w:pStyle w:val="Retraitcorpsdetexte"/>
              <w:ind w:left="0"/>
              <w:jc w:val="center"/>
            </w:pPr>
            <w:proofErr w:type="spellStart"/>
            <w:r>
              <w:t>IUpdatable.cs</w:t>
            </w:r>
            <w:proofErr w:type="spellEnd"/>
          </w:p>
        </w:tc>
      </w:tr>
    </w:tbl>
    <w:p w14:paraId="7E575A44" w14:textId="77777777" w:rsidR="00D002FD" w:rsidRDefault="00D002FD" w:rsidP="00EF7526">
      <w:pPr>
        <w:pStyle w:val="Retraitcorpsdetexte"/>
      </w:pPr>
    </w:p>
    <w:p w14:paraId="4768AF70" w14:textId="1DA6BFF1" w:rsidR="00B82AB0" w:rsidRPr="00073A5B" w:rsidRDefault="00B82AB0" w:rsidP="00073A5B">
      <w:pPr>
        <w:pStyle w:val="Titre2"/>
      </w:pPr>
      <w:bookmarkStart w:id="8" w:name="_Toc191362641"/>
      <w:r w:rsidRPr="00073A5B">
        <w:t xml:space="preserve">Pattern </w:t>
      </w:r>
      <w:proofErr w:type="spellStart"/>
      <w:r w:rsidRPr="00073A5B">
        <w:t>matching</w:t>
      </w:r>
      <w:bookmarkEnd w:id="8"/>
      <w:proofErr w:type="spellEnd"/>
    </w:p>
    <w:p w14:paraId="6CE84A67" w14:textId="3A605F03" w:rsidR="005061C6" w:rsidRDefault="005061C6" w:rsidP="00B82AB0">
      <w:pPr>
        <w:pStyle w:val="Retraitcorpsdetext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BDBD347" wp14:editId="144D919A">
                <wp:simplePos x="0" y="0"/>
                <wp:positionH relativeFrom="margin">
                  <wp:align>right</wp:align>
                </wp:positionH>
                <wp:positionV relativeFrom="paragraph">
                  <wp:posOffset>54686</wp:posOffset>
                </wp:positionV>
                <wp:extent cx="2230755" cy="880745"/>
                <wp:effectExtent l="0" t="0" r="0" b="0"/>
                <wp:wrapSquare wrapText="bothSides"/>
                <wp:docPr id="1493295709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755" cy="880745"/>
                          <a:chOff x="0" y="0"/>
                          <a:chExt cx="2230755" cy="880745"/>
                        </a:xfrm>
                      </wpg:grpSpPr>
                      <pic:pic xmlns:pic="http://schemas.openxmlformats.org/drawingml/2006/picture">
                        <pic:nvPicPr>
                          <pic:cNvPr id="257085499" name="Image 1" descr="Une image contenant texte, Police, capture d’écran, ligne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0755" cy="622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6521661" name="Zone de texte 1"/>
                        <wps:cNvSpPr txBox="1"/>
                        <wps:spPr>
                          <a:xfrm>
                            <a:off x="0" y="680085"/>
                            <a:ext cx="2230755" cy="2006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7A84FB" w14:textId="7822A9AB" w:rsidR="005061C6" w:rsidRPr="008A2B67" w:rsidRDefault="005061C6" w:rsidP="005061C6">
                              <w:pPr>
                                <w:pStyle w:val="Informations"/>
                                <w:jc w:val="left"/>
                                <w:rPr>
                                  <w:sz w:val="20"/>
                                </w:rPr>
                              </w:pPr>
                              <w:bookmarkStart w:id="9" w:name="_Ref188101239"/>
                              <w:bookmarkStart w:id="10" w:name="_Toc191372206"/>
                              <w:r>
                                <w:t xml:space="preserve">Figure </w:t>
                              </w:r>
                              <w:fldSimple w:instr=" SEQ Figure \* ARABIC ">
                                <w:r w:rsidR="009325EF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Pattern </w:t>
                              </w:r>
                              <w:proofErr w:type="spellStart"/>
                              <w:r>
                                <w:t>matching</w:t>
                              </w:r>
                              <w:bookmarkEnd w:id="9"/>
                              <w:bookmarkEnd w:id="10"/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DBD347" id="Groupe 1" o:spid="_x0000_s1026" style="position:absolute;left:0;text-align:left;margin-left:124.45pt;margin-top:4.3pt;width:175.65pt;height:69.35pt;z-index:-251657216;mso-position-horizontal:right;mso-position-horizontal-relative:margin;mso-width-relative:margin;mso-height-relative:margin" coordsize="22307,88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">
                <v:shape id="Image 1" o:spid="_x0000_s1027" type="#_x0000_t75" alt="Une image contenant texte, Police, capture d’écran, ligne" style="position:absolute;width:22307;height:6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">
                  <v:imagedata r:id="rId12" o:title="Une image contenant texte, Police, capture d’écran, lig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" o:spid="_x0000_s1028" type="#_x0000_t202" style="position:absolute;top:6800;width:22307;height:2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" stroked="f">
                  <v:textbox style="mso-fit-shape-to-text:t" inset="0,0,0,0">
                    <w:txbxContent>
                      <w:p w14:paraId="2E7A84FB" w14:textId="7822A9AB" w:rsidR="005061C6" w:rsidRPr="008A2B67" w:rsidRDefault="005061C6" w:rsidP="005061C6">
                        <w:pPr>
                          <w:pStyle w:val="Informations"/>
                          <w:jc w:val="left"/>
                          <w:rPr>
                            <w:sz w:val="20"/>
                          </w:rPr>
                        </w:pPr>
                        <w:bookmarkStart w:id="11" w:name="_Ref188101239"/>
                        <w:bookmarkStart w:id="12" w:name="_Toc191372206"/>
                        <w:r>
                          <w:t xml:space="preserve">Figure </w:t>
                        </w:r>
                        <w:fldSimple w:instr=" SEQ Figure \* ARABIC ">
                          <w:r w:rsidR="009325EF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Pattern </w:t>
                        </w:r>
                        <w:proofErr w:type="spellStart"/>
                        <w:r>
                          <w:t>matching</w:t>
                        </w:r>
                        <w:bookmarkEnd w:id="11"/>
                        <w:bookmarkEnd w:id="12"/>
                        <w:proofErr w:type="spellEnd"/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B82AB0" w:rsidRPr="00B82AB0">
        <w:t xml:space="preserve">Depuis </w:t>
      </w:r>
      <w:r w:rsidR="00B82AB0" w:rsidRPr="006560D2">
        <w:t>C# 7.0</w:t>
      </w:r>
      <w:r w:rsidR="00B82AB0" w:rsidRPr="00B82AB0">
        <w:t xml:space="preserve">, le mot-clé </w:t>
      </w:r>
      <w:r w:rsidR="00B82AB0">
        <w:t>"</w:t>
      </w:r>
      <w:proofErr w:type="spellStart"/>
      <w:r w:rsidR="00B82AB0" w:rsidRPr="006560D2">
        <w:t>is</w:t>
      </w:r>
      <w:proofErr w:type="spellEnd"/>
      <w:r w:rsidR="00B82AB0">
        <w:rPr>
          <w:b/>
          <w:bCs/>
        </w:rPr>
        <w:t>"</w:t>
      </w:r>
      <w:r w:rsidR="00B82AB0" w:rsidRPr="00B82AB0">
        <w:t xml:space="preserve"> permet non seulement de vérifier le type, mais également d'extraire la valeur convertie dans une variable si la vérification est réussie.</w:t>
      </w:r>
      <w:r>
        <w:t xml:space="preserve"> </w:t>
      </w:r>
      <w:r w:rsidRPr="005061C6">
        <w:t xml:space="preserve">Si la condition est vraie, la valeur </w:t>
      </w:r>
      <w:r w:rsidRPr="005061C6">
        <w:lastRenderedPageBreak/>
        <w:t xml:space="preserve">contenue dans </w:t>
      </w:r>
      <w:proofErr w:type="spellStart"/>
      <w:r w:rsidR="008E20EF" w:rsidRPr="008E20EF">
        <w:rPr>
          <w:b/>
          <w:bCs/>
        </w:rPr>
        <w:t>damageData</w:t>
      </w:r>
      <w:proofErr w:type="spellEnd"/>
      <w:r w:rsidRPr="005061C6">
        <w:t xml:space="preserve"> est convertie en entier et assignée à la variable </w:t>
      </w:r>
      <w:proofErr w:type="spellStart"/>
      <w:r w:rsidR="008E20EF" w:rsidRPr="008E20EF">
        <w:rPr>
          <w:b/>
          <w:bCs/>
        </w:rPr>
        <w:t>damageAmount</w:t>
      </w:r>
      <w:proofErr w:type="spellEnd"/>
      <w:r>
        <w:t>.</w:t>
      </w:r>
      <w:r w:rsidRPr="005061C6">
        <w:rPr>
          <w:noProof/>
        </w:rPr>
        <w:t xml:space="preserve"> </w:t>
      </w:r>
    </w:p>
    <w:p w14:paraId="202BD1CB" w14:textId="0176A6A4" w:rsidR="00B82AB0" w:rsidRPr="00B82AB0" w:rsidRDefault="006560D2" w:rsidP="00B82AB0">
      <w:pPr>
        <w:pStyle w:val="Retraitcorpsdetexte"/>
      </w:pPr>
      <w:r>
        <w:t xml:space="preserve">On trouve ce mot-clé dans </w:t>
      </w:r>
      <w:r w:rsidR="00CD6753">
        <w:t>certaines conditions</w:t>
      </w:r>
      <w:r>
        <w:t xml:space="preserve"> que j'ai appliqué notamment un exemple </w:t>
      </w:r>
      <w:r w:rsidR="00CF010E">
        <w:t xml:space="preserve">qui </w:t>
      </w:r>
      <w:r w:rsidR="005061C6">
        <w:t>se</w:t>
      </w:r>
      <w:r>
        <w:t xml:space="preserve"> trouve dans la méthode </w:t>
      </w:r>
      <w:proofErr w:type="spellStart"/>
      <w:r w:rsidRPr="00836F2F">
        <w:rPr>
          <w:b/>
          <w:bCs/>
        </w:rPr>
        <w:t>TakeDamage</w:t>
      </w:r>
      <w:proofErr w:type="spellEnd"/>
      <w:r w:rsidR="005061C6">
        <w:t xml:space="preserve"> voir </w:t>
      </w:r>
      <w:r w:rsidR="005061C6">
        <w:fldChar w:fldCharType="begin"/>
      </w:r>
      <w:r w:rsidR="005061C6">
        <w:instrText xml:space="preserve"> REF _Ref188101239 \h </w:instrText>
      </w:r>
      <w:r w:rsidR="005061C6">
        <w:fldChar w:fldCharType="separate"/>
      </w:r>
      <w:r w:rsidR="005061C6">
        <w:t xml:space="preserve">Figure </w:t>
      </w:r>
      <w:r w:rsidR="005061C6">
        <w:rPr>
          <w:noProof/>
        </w:rPr>
        <w:t>1</w:t>
      </w:r>
      <w:r w:rsidR="005061C6">
        <w:t xml:space="preserve">: Pattern </w:t>
      </w:r>
      <w:proofErr w:type="spellStart"/>
      <w:r w:rsidR="005061C6">
        <w:t>matching</w:t>
      </w:r>
      <w:proofErr w:type="spellEnd"/>
      <w:r w:rsidR="005061C6">
        <w:fldChar w:fldCharType="end"/>
      </w:r>
      <w:r w:rsidR="009A4465">
        <w:t>.</w:t>
      </w:r>
    </w:p>
    <w:p w14:paraId="38AC2EFC" w14:textId="342FD3EA" w:rsidR="009B1A62" w:rsidRPr="00073A5B" w:rsidRDefault="009B1A62" w:rsidP="00073A5B">
      <w:pPr>
        <w:pStyle w:val="Titre2"/>
      </w:pPr>
      <w:bookmarkStart w:id="13" w:name="_Toc191362642"/>
      <w:r w:rsidRPr="00073A5B">
        <w:t>Polymorphisme</w:t>
      </w:r>
      <w:bookmarkEnd w:id="13"/>
    </w:p>
    <w:p w14:paraId="722D7A14" w14:textId="0EA7016D" w:rsidR="009B1A62" w:rsidRPr="009B1A62" w:rsidRDefault="009B1A62" w:rsidP="009B1A62">
      <w:pPr>
        <w:pStyle w:val="Retraitcorpsdetexte"/>
      </w:pPr>
      <w:r>
        <w:t xml:space="preserve">Comme il y a des classes différentes et que je passe par des interfaces pour définir </w:t>
      </w:r>
      <w:r w:rsidR="00024A2E">
        <w:t>des comportements communs</w:t>
      </w:r>
      <w:r>
        <w:t xml:space="preserve">, je vais utiliser des </w:t>
      </w:r>
      <w:r w:rsidRPr="00024A2E">
        <w:rPr>
          <w:b/>
          <w:bCs/>
        </w:rPr>
        <w:t>listes</w:t>
      </w:r>
      <w:r>
        <w:t xml:space="preserve"> de la </w:t>
      </w:r>
      <w:r w:rsidRPr="00024A2E">
        <w:rPr>
          <w:b/>
          <w:bCs/>
        </w:rPr>
        <w:t>bibliothèque</w:t>
      </w:r>
      <w:r>
        <w:t xml:space="preserve"> </w:t>
      </w:r>
      <w:proofErr w:type="spellStart"/>
      <w:r w:rsidRPr="00024A2E">
        <w:rPr>
          <w:b/>
          <w:bCs/>
        </w:rPr>
        <w:t>System.Collection.Generic</w:t>
      </w:r>
      <w:proofErr w:type="spellEnd"/>
      <w:r w:rsidR="00D002FD">
        <w:t xml:space="preserve"> et ces listes ont un type polymorphe grâce à l’héritage des classes sur les interfaces.</w:t>
      </w:r>
    </w:p>
    <w:p w14:paraId="4C12959C" w14:textId="77777777" w:rsidR="009B1A62" w:rsidRPr="009B1A62" w:rsidRDefault="009B1A62" w:rsidP="009B1A62">
      <w:pPr>
        <w:pStyle w:val="Retraitcorpsdetexte"/>
      </w:pPr>
    </w:p>
    <w:p w14:paraId="6D0FAAD3" w14:textId="65594714" w:rsidR="0020796F" w:rsidRDefault="00FA6B1C" w:rsidP="0020796F">
      <w:pPr>
        <w:pStyle w:val="Titre1"/>
      </w:pPr>
      <w:bookmarkStart w:id="14" w:name="_Toc191362643"/>
      <w:r>
        <w:t>Game</w:t>
      </w:r>
      <w:bookmarkEnd w:id="14"/>
    </w:p>
    <w:p w14:paraId="34121FDB" w14:textId="073EA5E7" w:rsidR="00C70997" w:rsidRPr="00C70997" w:rsidRDefault="00C70997" w:rsidP="00C70997">
      <w:pPr>
        <w:pStyle w:val="Corpsdetexte"/>
      </w:pPr>
      <w:r>
        <w:t xml:space="preserve">La classe </w:t>
      </w:r>
      <w:proofErr w:type="spellStart"/>
      <w:r>
        <w:t>game</w:t>
      </w:r>
      <w:proofErr w:type="spellEnd"/>
      <w:r>
        <w:t xml:space="preserve"> va me permettre de contenir l’ensemble du jeu, c’est-à-dire qu’on va pouvoir coordonner le jeu dans son ensemble. On va pouvoir y créer les objets et ils seront atteignable dans le programme principal.</w:t>
      </w:r>
      <w:r w:rsidR="00B1759F">
        <w:t xml:space="preserve"> Cette classe va aussi gérer le début et fin du jeu, les tours et la simulation de la balle.</w:t>
      </w:r>
    </w:p>
    <w:p w14:paraId="1D9A31BD" w14:textId="0E1FEA3D" w:rsidR="00655510" w:rsidRPr="00655510" w:rsidRDefault="00655510" w:rsidP="00655510">
      <w:pPr>
        <w:pStyle w:val="Titre1"/>
      </w:pPr>
      <w:bookmarkStart w:id="15" w:name="_Toc191362644"/>
      <w:r>
        <w:t>Game Manager</w:t>
      </w:r>
      <w:bookmarkEnd w:id="15"/>
    </w:p>
    <w:p w14:paraId="1EF9625F" w14:textId="662E28E0" w:rsidR="0020796F" w:rsidRDefault="00CD458B" w:rsidP="0020796F">
      <w:pPr>
        <w:pStyle w:val="Corpsdetexte"/>
      </w:pPr>
      <w:r>
        <w:t xml:space="preserve">De manière générale un </w:t>
      </w:r>
      <w:proofErr w:type="spellStart"/>
      <w:r>
        <w:t>game</w:t>
      </w:r>
      <w:proofErr w:type="spellEnd"/>
      <w:r>
        <w:t xml:space="preserve"> manager est utilisé pour gérer la logique du jeu et son état. On peut y retrouver </w:t>
      </w:r>
      <w:r w:rsidR="000915A1">
        <w:t>des contrôles</w:t>
      </w:r>
      <w:r>
        <w:t xml:space="preserve"> de niveaux, la gestion de score, sauvegarde et autres événements.</w:t>
      </w:r>
    </w:p>
    <w:p w14:paraId="1F8E975E" w14:textId="77777777" w:rsidR="00FD506A" w:rsidRDefault="00FD506A" w:rsidP="0020796F">
      <w:pPr>
        <w:pStyle w:val="Corpsdetexte"/>
      </w:pPr>
      <w:r>
        <w:t>Pour le projet, on va l’utiliser pour gérer :</w:t>
      </w:r>
    </w:p>
    <w:p w14:paraId="0A5ED42F" w14:textId="2044EF12" w:rsidR="00FD506A" w:rsidRDefault="00FD506A" w:rsidP="00FD506A">
      <w:pPr>
        <w:pStyle w:val="Corpsdetexte"/>
        <w:numPr>
          <w:ilvl w:val="0"/>
          <w:numId w:val="32"/>
        </w:numPr>
      </w:pPr>
      <w:r>
        <w:t>La collision entre la balle et un bâtiment</w:t>
      </w:r>
    </w:p>
    <w:p w14:paraId="787901CC" w14:textId="15245007" w:rsidR="00FD506A" w:rsidRDefault="00FD506A" w:rsidP="00FD506A">
      <w:pPr>
        <w:pStyle w:val="Corpsdetexte"/>
        <w:numPr>
          <w:ilvl w:val="0"/>
          <w:numId w:val="32"/>
        </w:numPr>
      </w:pPr>
      <w:r>
        <w:t>Le score</w:t>
      </w:r>
    </w:p>
    <w:p w14:paraId="1727C620" w14:textId="245AB2C0" w:rsidR="00F519D7" w:rsidRPr="0020796F" w:rsidRDefault="00F519D7" w:rsidP="00FD506A">
      <w:pPr>
        <w:pStyle w:val="Corpsdetexte"/>
        <w:numPr>
          <w:ilvl w:val="0"/>
          <w:numId w:val="32"/>
        </w:numPr>
      </w:pPr>
      <w:r>
        <w:t>Le système d’angle de tir</w:t>
      </w:r>
    </w:p>
    <w:p w14:paraId="37BF1679" w14:textId="358E8C2E" w:rsidR="0020796F" w:rsidRDefault="00431AC7" w:rsidP="0020796F">
      <w:pPr>
        <w:pStyle w:val="Titre1"/>
      </w:pPr>
      <w:bookmarkStart w:id="16" w:name="_Toc191362645"/>
      <w:r w:rsidRPr="00431AC7">
        <w:rPr>
          <w:noProof/>
        </w:rPr>
        <w:drawing>
          <wp:anchor distT="0" distB="0" distL="114300" distR="114300" simplePos="0" relativeHeight="251663360" behindDoc="0" locked="0" layoutInCell="1" allowOverlap="1" wp14:anchorId="162F618E" wp14:editId="41790C73">
            <wp:simplePos x="0" y="0"/>
            <wp:positionH relativeFrom="column">
              <wp:posOffset>3910026</wp:posOffset>
            </wp:positionH>
            <wp:positionV relativeFrom="paragraph">
              <wp:posOffset>120374</wp:posOffset>
            </wp:positionV>
            <wp:extent cx="325755" cy="48895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B1C">
        <w:t>player</w:t>
      </w:r>
      <w:bookmarkEnd w:id="16"/>
    </w:p>
    <w:p w14:paraId="5139EAEA" w14:textId="26D431FD" w:rsidR="0020796F" w:rsidRDefault="0020796F" w:rsidP="0020796F">
      <w:pPr>
        <w:pStyle w:val="Retraitcorpsdetexte"/>
      </w:pPr>
      <w:r>
        <w:t xml:space="preserve">Le joueur sera représenté avec la forme suivante : </w:t>
      </w:r>
    </w:p>
    <w:p w14:paraId="75DD8B0C" w14:textId="77777777" w:rsidR="00012D07" w:rsidRDefault="00012D07" w:rsidP="0020796F">
      <w:pPr>
        <w:pStyle w:val="Retraitcorpsdetexte"/>
      </w:pPr>
    </w:p>
    <w:p w14:paraId="6E50A807" w14:textId="37CB9ABB" w:rsidR="00012D07" w:rsidRDefault="00012D07" w:rsidP="0020796F">
      <w:pPr>
        <w:pStyle w:val="Retraitcorpsdetexte"/>
      </w:pPr>
      <w:r>
        <w:t>Il possède plusieurs paramètres tels que : point de vie, score, une position,</w:t>
      </w:r>
      <w:r w:rsidR="008D7BC1">
        <w:t xml:space="preserve"> la couleur de sa balle,</w:t>
      </w:r>
      <w:r>
        <w:t xml:space="preserve"> </w:t>
      </w:r>
      <w:r w:rsidR="007A6B99">
        <w:t>et la forme qui le représente.</w:t>
      </w:r>
      <w:r w:rsidR="008116B8">
        <w:t xml:space="preserve"> </w:t>
      </w:r>
    </w:p>
    <w:p w14:paraId="0F6C2D73" w14:textId="0E54D172" w:rsidR="008116B8" w:rsidRDefault="008116B8" w:rsidP="0020796F">
      <w:pPr>
        <w:pStyle w:val="Retraitcorpsdetexte"/>
      </w:pPr>
    </w:p>
    <w:p w14:paraId="3044EA1A" w14:textId="669ADBE7" w:rsidR="008116B8" w:rsidRDefault="008116B8" w:rsidP="0020796F">
      <w:pPr>
        <w:pStyle w:val="Retraitcorpsdetexte"/>
      </w:pPr>
      <w:r>
        <w:t>Si la balle le touche il perd des points de vie et le joueur adverse en gagne.</w:t>
      </w:r>
    </w:p>
    <w:p w14:paraId="413D7335" w14:textId="64C860E5" w:rsidR="00A508B1" w:rsidRDefault="00A508B1" w:rsidP="0020796F">
      <w:pPr>
        <w:pStyle w:val="Retraitcorpsdetexte"/>
      </w:pPr>
    </w:p>
    <w:p w14:paraId="49647064" w14:textId="328641F8" w:rsidR="0020796F" w:rsidRDefault="00FA6B1C" w:rsidP="00664E50">
      <w:pPr>
        <w:pStyle w:val="Titre1"/>
      </w:pPr>
      <w:bookmarkStart w:id="17" w:name="_Toc191362646"/>
      <w:r>
        <w:t>Building</w:t>
      </w:r>
      <w:bookmarkEnd w:id="17"/>
    </w:p>
    <w:p w14:paraId="2DC1B089" w14:textId="20E299E8" w:rsidR="00552876" w:rsidRDefault="00073A5B" w:rsidP="00F67A71">
      <w:pPr>
        <w:pStyle w:val="Titre2"/>
      </w:pPr>
      <w:bookmarkStart w:id="18" w:name="_Toc191362647"/>
      <w:r w:rsidRPr="00073A5B">
        <w:t>Affichage</w:t>
      </w:r>
      <w:bookmarkEnd w:id="18"/>
    </w:p>
    <w:p w14:paraId="246708F7" w14:textId="74398F4B" w:rsidR="00552876" w:rsidRDefault="00552876" w:rsidP="00552876">
      <w:pPr>
        <w:pStyle w:val="Retraitcorpsdetexte"/>
      </w:pPr>
      <w:r>
        <w:t xml:space="preserve">Un bâtiment est affiché et composé de plusieurs et même caractère comme celui-ci :  </w:t>
      </w:r>
      <w:r w:rsidR="008671B3" w:rsidRPr="008671B3">
        <w:t>■</w:t>
      </w:r>
    </w:p>
    <w:p w14:paraId="0A95725F" w14:textId="5F3B18B2" w:rsidR="00241024" w:rsidRDefault="00552876" w:rsidP="00552876">
      <w:pPr>
        <w:pStyle w:val="Retraitcorpsdetexte"/>
      </w:pPr>
      <w:r w:rsidRPr="00241024">
        <w:rPr>
          <w:noProof/>
        </w:rPr>
        <w:drawing>
          <wp:anchor distT="0" distB="0" distL="114300" distR="114300" simplePos="0" relativeHeight="251661312" behindDoc="1" locked="0" layoutInCell="1" allowOverlap="1" wp14:anchorId="32DBD0C0" wp14:editId="7ED76FC6">
            <wp:simplePos x="0" y="0"/>
            <wp:positionH relativeFrom="column">
              <wp:posOffset>2251433</wp:posOffset>
            </wp:positionH>
            <wp:positionV relativeFrom="paragraph">
              <wp:posOffset>4556</wp:posOffset>
            </wp:positionV>
            <wp:extent cx="259080" cy="428625"/>
            <wp:effectExtent l="0" t="0" r="7620" b="9525"/>
            <wp:wrapSquare wrapText="bothSides"/>
            <wp:docPr id="20483827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274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</w:t>
      </w:r>
      <w:r w:rsidR="00241024">
        <w:t xml:space="preserve">t sa forme complète : </w:t>
      </w:r>
    </w:p>
    <w:p w14:paraId="526E4DC5" w14:textId="6D89416C" w:rsidR="00073A5B" w:rsidRDefault="00073A5B" w:rsidP="00FA301D">
      <w:pPr>
        <w:pStyle w:val="Corpsdetexte"/>
        <w:ind w:left="0"/>
      </w:pPr>
    </w:p>
    <w:p w14:paraId="032BC61D" w14:textId="1AA72E5A" w:rsidR="003F64A2" w:rsidRDefault="003F64A2" w:rsidP="003F64A2">
      <w:pPr>
        <w:pStyle w:val="Titre2"/>
      </w:pPr>
      <w:bookmarkStart w:id="19" w:name="_Toc191362648"/>
      <w:r>
        <w:lastRenderedPageBreak/>
        <w:t>Collision et dégâts</w:t>
      </w:r>
      <w:bookmarkEnd w:id="19"/>
      <w:r w:rsidR="00FA301D">
        <w:tab/>
      </w:r>
    </w:p>
    <w:p w14:paraId="6201368B" w14:textId="319A84FC" w:rsidR="00171329" w:rsidRDefault="003F64A2" w:rsidP="00FA301D">
      <w:pPr>
        <w:pStyle w:val="Corpsdetexte"/>
        <w:ind w:left="1134" w:hanging="567"/>
      </w:pPr>
      <w:r>
        <w:tab/>
      </w:r>
      <w:r w:rsidR="00171329">
        <w:t xml:space="preserve">La classe hérite des 3 </w:t>
      </w:r>
      <w:r w:rsidR="00171329">
        <w:fldChar w:fldCharType="begin"/>
      </w:r>
      <w:r w:rsidR="00171329">
        <w:instrText xml:space="preserve"> REF _Ref188528722 \h </w:instrText>
      </w:r>
      <w:r w:rsidR="00171329">
        <w:fldChar w:fldCharType="separate"/>
      </w:r>
      <w:r w:rsidR="00171329">
        <w:t>Interfaces</w:t>
      </w:r>
      <w:r w:rsidR="00171329">
        <w:fldChar w:fldCharType="end"/>
      </w:r>
      <w:r w:rsidR="00171329">
        <w:t xml:space="preserve"> car on sait que le bâtiment doit pouvoir être touché et détruit par la balle, et son affichage doit être mis à jour après avoir pris des dégâts.</w:t>
      </w:r>
    </w:p>
    <w:p w14:paraId="61349413" w14:textId="1515DE2F" w:rsidR="005D5CC8" w:rsidRPr="008671B3" w:rsidRDefault="00FA301D" w:rsidP="00FA301D">
      <w:pPr>
        <w:pStyle w:val="Corpsdetexte"/>
        <w:ind w:left="1134" w:hanging="567"/>
      </w:pPr>
      <w:r>
        <w:tab/>
      </w:r>
      <w:r w:rsidR="005D5CC8">
        <w:t xml:space="preserve">Pour déterminer quelle case a touché la balle, on a une variable de type vecteur en 2D, qui sera la position </w:t>
      </w:r>
      <w:r w:rsidR="00EB2B2C">
        <w:t xml:space="preserve">de la case haut gauche du bâtiment. </w:t>
      </w:r>
      <w:r w:rsidR="00397E93">
        <w:t xml:space="preserve">Un tableau de Boolean représente si la case est intacte ou non. </w:t>
      </w:r>
      <w:r w:rsidR="00EB2B2C">
        <w:t xml:space="preserve">Ainsi on peut calculer </w:t>
      </w:r>
      <w:r w:rsidR="00BE5D10">
        <w:t xml:space="preserve">la bonne case du bâtiment touché </w:t>
      </w:r>
      <w:r w:rsidR="00EB2B2C">
        <w:t xml:space="preserve">en faisant </w:t>
      </w:r>
      <w:r w:rsidR="00397E93">
        <w:t>des décalages</w:t>
      </w:r>
      <w:r w:rsidR="00BE5D10">
        <w:t>.</w:t>
      </w:r>
    </w:p>
    <w:p w14:paraId="37123C12" w14:textId="3C8C8E07" w:rsidR="00664E50" w:rsidRDefault="00664E50" w:rsidP="00664E50">
      <w:pPr>
        <w:pStyle w:val="Titre1"/>
      </w:pPr>
      <w:bookmarkStart w:id="20" w:name="_Toc191362649"/>
      <w:r>
        <w:t>Ball</w:t>
      </w:r>
      <w:bookmarkEnd w:id="20"/>
    </w:p>
    <w:p w14:paraId="618026EB" w14:textId="20EB72FE" w:rsidR="00EE44E5" w:rsidRPr="00EE44E5" w:rsidRDefault="00EE44E5" w:rsidP="00EE44E5">
      <w:pPr>
        <w:pStyle w:val="Titre2"/>
      </w:pPr>
      <w:bookmarkStart w:id="21" w:name="_Toc191362650"/>
      <w:r>
        <w:t>Affichage</w:t>
      </w:r>
      <w:bookmarkEnd w:id="21"/>
    </w:p>
    <w:p w14:paraId="7D1EEF7F" w14:textId="07F7E392" w:rsidR="006A5D84" w:rsidRDefault="006A5D84" w:rsidP="006A5D84">
      <w:pPr>
        <w:pStyle w:val="Corpsdetexte"/>
      </w:pPr>
      <w:r w:rsidRPr="006A5D84">
        <w:rPr>
          <w:noProof/>
        </w:rPr>
        <w:drawing>
          <wp:anchor distT="0" distB="0" distL="114300" distR="114300" simplePos="0" relativeHeight="251662336" behindDoc="0" locked="0" layoutInCell="1" allowOverlap="1" wp14:anchorId="6E15D4DA" wp14:editId="29E7ECED">
            <wp:simplePos x="0" y="0"/>
            <wp:positionH relativeFrom="column">
              <wp:posOffset>2804298</wp:posOffset>
            </wp:positionH>
            <wp:positionV relativeFrom="paragraph">
              <wp:posOffset>15903</wp:posOffset>
            </wp:positionV>
            <wp:extent cx="133350" cy="161925"/>
            <wp:effectExtent l="0" t="0" r="0" b="9525"/>
            <wp:wrapSquare wrapText="bothSides"/>
            <wp:docPr id="263114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1140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balle s’affiche sous cette forme-ci : </w:t>
      </w:r>
    </w:p>
    <w:p w14:paraId="71F1D902" w14:textId="52580931" w:rsidR="00F50838" w:rsidRDefault="00F50838" w:rsidP="006A5D84">
      <w:pPr>
        <w:pStyle w:val="Corpsdetexte"/>
      </w:pPr>
      <w:r>
        <w:t xml:space="preserve">La méthode qui permet la mise à jour </w:t>
      </w:r>
      <w:r w:rsidR="00100D38">
        <w:t xml:space="preserve">de la position </w:t>
      </w:r>
      <w:r>
        <w:t>de la balle est accédé depuis une liste d’objet « </w:t>
      </w:r>
      <w:proofErr w:type="spellStart"/>
      <w:r>
        <w:t>updatable</w:t>
      </w:r>
      <w:proofErr w:type="spellEnd"/>
      <w:r>
        <w:t xml:space="preserve"> » que contient </w:t>
      </w:r>
      <w:proofErr w:type="spellStart"/>
      <w:r>
        <w:t>Game.cs</w:t>
      </w:r>
      <w:proofErr w:type="spellEnd"/>
      <w:r w:rsidR="00100D38">
        <w:t>. L’affichage ce fait avec la méthode Display.</w:t>
      </w:r>
    </w:p>
    <w:p w14:paraId="28566E82" w14:textId="5E137FD8" w:rsidR="00174DAE" w:rsidRDefault="00174DAE" w:rsidP="00174DAE">
      <w:pPr>
        <w:pStyle w:val="Titre2"/>
      </w:pPr>
      <w:bookmarkStart w:id="22" w:name="_Toc191362651"/>
      <w:r>
        <w:t>Simulation</w:t>
      </w:r>
      <w:bookmarkEnd w:id="22"/>
    </w:p>
    <w:p w14:paraId="254A8E2E" w14:textId="27162D43" w:rsidR="007B10C9" w:rsidRDefault="007B10C9" w:rsidP="007B10C9">
      <w:pPr>
        <w:pStyle w:val="Retraitcorpsdetexte"/>
      </w:pPr>
      <w:r>
        <w:t>L</w:t>
      </w:r>
      <w:r w:rsidR="00DB23C6">
        <w:t>’équation est</w:t>
      </w:r>
      <w:r>
        <w:t xml:space="preserve"> </w:t>
      </w:r>
      <w:r w:rsidR="00BF2408">
        <w:t>basé</w:t>
      </w:r>
      <w:r w:rsidR="00DB23C6">
        <w:t>e</w:t>
      </w:r>
      <w:r>
        <w:t xml:space="preserve"> sur une forme</w:t>
      </w:r>
      <w:r w:rsidR="00244AA1">
        <w:t xml:space="preserve"> </w:t>
      </w:r>
      <w:r w:rsidR="00E5328D">
        <w:t>simplifiée</w:t>
      </w:r>
      <w:r>
        <w:t xml:space="preserve"> </w:t>
      </w:r>
      <w:r w:rsidR="00244AA1">
        <w:t>de la méthode Euler</w:t>
      </w:r>
      <w:r>
        <w:t> : M</w:t>
      </w:r>
      <w:r w:rsidRPr="007B10C9">
        <w:t>ouvement rectiligne uniformément accéléré (MRUA)</w:t>
      </w:r>
      <w:r w:rsidR="009B378D">
        <w:t>.</w:t>
      </w:r>
    </w:p>
    <w:p w14:paraId="50091A26" w14:textId="77777777" w:rsidR="006B2666" w:rsidRPr="007B10C9" w:rsidRDefault="006B2666" w:rsidP="007B10C9">
      <w:pPr>
        <w:pStyle w:val="Retraitcorpsdetexte"/>
      </w:pPr>
    </w:p>
    <w:p w14:paraId="5F2877DA" w14:textId="05A12A44" w:rsidR="00174DAE" w:rsidRDefault="00174DAE" w:rsidP="00174DAE">
      <w:pPr>
        <w:pStyle w:val="Retraitcorpsdetexte"/>
      </w:pPr>
      <w:r>
        <w:t xml:space="preserve">Pour calculer la position de la balle </w:t>
      </w:r>
      <w:r w:rsidR="00D02843">
        <w:t xml:space="preserve">on utilise </w:t>
      </w:r>
      <w:r>
        <w:t>la formule suivante :</w:t>
      </w:r>
    </w:p>
    <w:p w14:paraId="617143CE" w14:textId="4D0DFAD0" w:rsidR="00174DAE" w:rsidRDefault="00174DAE" w:rsidP="00D911AC">
      <w:pPr>
        <w:pStyle w:val="Retraitcorpsdetexte"/>
        <w:numPr>
          <w:ilvl w:val="0"/>
          <w:numId w:val="34"/>
        </w:numPr>
      </w:pPr>
      <w:r w:rsidRPr="00174DAE">
        <w:t>Position</w:t>
      </w:r>
      <w:r>
        <w:t xml:space="preserve"> </w:t>
      </w:r>
      <w:r w:rsidRPr="00174DAE">
        <w:t>=</w:t>
      </w:r>
      <w:r>
        <w:t xml:space="preserve"> </w:t>
      </w:r>
      <w:r w:rsidRPr="00174DAE">
        <w:t>Position actuelle</w:t>
      </w:r>
      <w:r>
        <w:t xml:space="preserve"> </w:t>
      </w:r>
      <w:r w:rsidRPr="00174DAE">
        <w:t>+</w:t>
      </w:r>
      <w:r>
        <w:t xml:space="preserve"> </w:t>
      </w:r>
      <w:r w:rsidRPr="00174DAE">
        <w:t>Vitesse</w:t>
      </w:r>
      <w:r>
        <w:t xml:space="preserve"> * </w:t>
      </w:r>
      <w:r w:rsidRPr="00174DAE">
        <w:t>Temps</w:t>
      </w:r>
    </w:p>
    <w:p w14:paraId="685C9F01" w14:textId="77777777" w:rsidR="00D02843" w:rsidRDefault="00D02843" w:rsidP="00174DAE">
      <w:pPr>
        <w:pStyle w:val="Retraitcorpsdetexte"/>
      </w:pPr>
    </w:p>
    <w:p w14:paraId="57CFF426" w14:textId="1EF5D772" w:rsidR="00D02843" w:rsidRDefault="00D02843" w:rsidP="00174DAE">
      <w:pPr>
        <w:pStyle w:val="Retraitcorpsdetexte"/>
      </w:pPr>
      <w:r>
        <w:t>Concernant la vitesse de la balle on trouve :</w:t>
      </w:r>
    </w:p>
    <w:p w14:paraId="5287356E" w14:textId="137DE802" w:rsidR="00D02843" w:rsidRDefault="00D02843" w:rsidP="00D911AC">
      <w:pPr>
        <w:pStyle w:val="Retraitcorpsdetexte"/>
        <w:numPr>
          <w:ilvl w:val="0"/>
          <w:numId w:val="33"/>
        </w:numPr>
        <w:rPr>
          <w:rStyle w:val="mord"/>
        </w:rPr>
      </w:pPr>
      <w:r>
        <w:rPr>
          <w:rStyle w:val="mord"/>
        </w:rPr>
        <w:t>Vitesse verticale</w:t>
      </w:r>
      <w:r w:rsidR="00423166">
        <w:rPr>
          <w:rStyle w:val="mord"/>
        </w:rPr>
        <w:t xml:space="preserve"> </w:t>
      </w:r>
      <w:r>
        <w:rPr>
          <w:rStyle w:val="mrel"/>
        </w:rPr>
        <w:t>=</w:t>
      </w:r>
      <w:r w:rsidR="00423166">
        <w:rPr>
          <w:rStyle w:val="mrel"/>
        </w:rPr>
        <w:t xml:space="preserve"> </w:t>
      </w:r>
      <w:r>
        <w:rPr>
          <w:rStyle w:val="mord"/>
        </w:rPr>
        <w:t xml:space="preserve">Vitesse actuelle </w:t>
      </w:r>
      <w:r>
        <w:rPr>
          <w:rStyle w:val="mbin"/>
        </w:rPr>
        <w:t xml:space="preserve">+ </w:t>
      </w:r>
      <w:r>
        <w:rPr>
          <w:rStyle w:val="mord"/>
        </w:rPr>
        <w:t>Gravite</w:t>
      </w:r>
      <w:r>
        <w:rPr>
          <w:rStyle w:val="mord"/>
          <w:rFonts w:ascii="Arial" w:hAnsi="Arial" w:cs="Arial"/>
        </w:rPr>
        <w:t xml:space="preserve"> * </w:t>
      </w:r>
      <w:r>
        <w:rPr>
          <w:rStyle w:val="mord"/>
        </w:rPr>
        <w:t>Temps</w:t>
      </w:r>
    </w:p>
    <w:p w14:paraId="76918B47" w14:textId="77777777" w:rsidR="00B744AD" w:rsidRDefault="00B744AD" w:rsidP="00B744AD">
      <w:pPr>
        <w:pStyle w:val="Retraitcorpsdetexte"/>
        <w:rPr>
          <w:rStyle w:val="mord"/>
        </w:rPr>
      </w:pPr>
    </w:p>
    <w:p w14:paraId="52C40D70" w14:textId="36FC8EBF" w:rsidR="00B744AD" w:rsidRPr="00174DAE" w:rsidRDefault="00B744AD" w:rsidP="00B744AD">
      <w:pPr>
        <w:pStyle w:val="Retraitcorpsdetexte"/>
      </w:pPr>
      <w:r>
        <w:rPr>
          <w:rStyle w:val="mord"/>
        </w:rPr>
        <w:t xml:space="preserve">La gravité est définie par une constante </w:t>
      </w:r>
      <w:r w:rsidR="00420DD6">
        <w:rPr>
          <w:rStyle w:val="mord"/>
        </w:rPr>
        <w:t>à</w:t>
      </w:r>
      <w:r>
        <w:rPr>
          <w:rStyle w:val="mord"/>
        </w:rPr>
        <w:t xml:space="preserve"> 0</w:t>
      </w:r>
      <w:r w:rsidR="00B92C64">
        <w:rPr>
          <w:rStyle w:val="mord"/>
        </w:rPr>
        <w:t>,</w:t>
      </w:r>
      <w:r>
        <w:rPr>
          <w:rStyle w:val="mord"/>
        </w:rPr>
        <w:t>5.</w:t>
      </w:r>
    </w:p>
    <w:p w14:paraId="70A324CA" w14:textId="05656B34" w:rsidR="00664E50" w:rsidRDefault="00BB3542" w:rsidP="00BB3542">
      <w:pPr>
        <w:pStyle w:val="Titre1"/>
      </w:pPr>
      <w:bookmarkStart w:id="23" w:name="_Toc191362652"/>
      <w:r>
        <w:t>Audio</w:t>
      </w:r>
      <w:bookmarkEnd w:id="23"/>
    </w:p>
    <w:p w14:paraId="6F5E06AA" w14:textId="4345F4E4" w:rsidR="00BB3542" w:rsidRDefault="00BB3542" w:rsidP="00BB3542">
      <w:pPr>
        <w:pStyle w:val="Corpsdetexte"/>
      </w:pPr>
      <w:r>
        <w:t xml:space="preserve">Pour améliorer l’expérience utilisateur, il y a plusieurs sons dans le jeu. </w:t>
      </w:r>
      <w:r w:rsidR="009325EF">
        <w:t xml:space="preserve">J’utilise la classe </w:t>
      </w:r>
      <w:proofErr w:type="spellStart"/>
      <w:r w:rsidR="009325EF" w:rsidRPr="009325EF">
        <w:rPr>
          <w:b/>
          <w:bCs/>
        </w:rPr>
        <w:t>SoundPlayer</w:t>
      </w:r>
      <w:proofErr w:type="spellEnd"/>
      <w:r w:rsidR="009325EF">
        <w:t xml:space="preserve"> qui appartient à la bibliothèque </w:t>
      </w:r>
      <w:proofErr w:type="spellStart"/>
      <w:r w:rsidR="009325EF" w:rsidRPr="009325EF">
        <w:rPr>
          <w:b/>
          <w:bCs/>
        </w:rPr>
        <w:t>System.Media</w:t>
      </w:r>
      <w:proofErr w:type="spellEnd"/>
      <w:r w:rsidR="009325EF">
        <w:t>. Elle permet de jouer un fichier audio à la fois. Si une lecture est en cours, elle sera coupée et la suivante sera jouée.</w:t>
      </w:r>
    </w:p>
    <w:p w14:paraId="77F204A7" w14:textId="24DA3A03" w:rsidR="009325EF" w:rsidRDefault="009325EF" w:rsidP="00BB3542">
      <w:pPr>
        <w:pStyle w:val="Corpsdetexte"/>
      </w:pPr>
      <w:r>
        <w:t xml:space="preserve">Il faut faire attention de l’utiliser via le mot-clé </w:t>
      </w:r>
      <w:proofErr w:type="spellStart"/>
      <w:r w:rsidRPr="009325EF">
        <w:rPr>
          <w:b/>
          <w:bCs/>
        </w:rPr>
        <w:t>using</w:t>
      </w:r>
      <w:proofErr w:type="spellEnd"/>
      <w:r>
        <w:t xml:space="preserve">, qui fait automatiquement appel au </w:t>
      </w:r>
      <w:proofErr w:type="spellStart"/>
      <w:r>
        <w:t>garbage</w:t>
      </w:r>
      <w:proofErr w:type="spellEnd"/>
      <w:r>
        <w:t xml:space="preserve"> collector. Toutefois, si l’on crée un lecteur, il ne faut pas oublier d’utiliser la méthode </w:t>
      </w:r>
      <w:r w:rsidRPr="009325EF">
        <w:rPr>
          <w:b/>
          <w:bCs/>
        </w:rPr>
        <w:t>Dispose()</w:t>
      </w:r>
      <w:r>
        <w:rPr>
          <w:b/>
          <w:bCs/>
        </w:rPr>
        <w:t xml:space="preserve"> </w:t>
      </w:r>
      <w:r>
        <w:t>avant de créer un nouveau lecteur pour éviter une potentielle fuite de mémoire.</w:t>
      </w:r>
    </w:p>
    <w:p w14:paraId="0C668FBA" w14:textId="7CD72AA9" w:rsidR="009B1E5C" w:rsidRDefault="009B1E5C" w:rsidP="009B1E5C">
      <w:pPr>
        <w:pStyle w:val="Titre2"/>
      </w:pPr>
      <w:r>
        <w:t xml:space="preserve">Autre solution </w:t>
      </w:r>
    </w:p>
    <w:p w14:paraId="10728BB1" w14:textId="1A9D5A56" w:rsidR="009B1E5C" w:rsidRDefault="009325EF" w:rsidP="009B1E5C">
      <w:pPr>
        <w:pStyle w:val="Corpsdetexte"/>
      </w:pPr>
      <w:r>
        <w:t xml:space="preserve">Dans le cas où l’on voudrait jouer plusieurs sons en même temps, et avoir une musique d’ambiance, il faut utiliser la bibliothèque </w:t>
      </w:r>
      <w:proofErr w:type="spellStart"/>
      <w:r w:rsidR="009B1E5C" w:rsidRPr="009B1E5C">
        <w:rPr>
          <w:b/>
          <w:bCs/>
        </w:rPr>
        <w:t>WMPLib</w:t>
      </w:r>
      <w:proofErr w:type="spellEnd"/>
      <w:r w:rsidR="009B1E5C" w:rsidRPr="009B1E5C">
        <w:t>.</w:t>
      </w:r>
      <w:r w:rsidR="009B1E5C">
        <w:t xml:space="preserve"> On peut la rajouter dans les références de la manière </w:t>
      </w:r>
      <w:proofErr w:type="spellStart"/>
      <w:r w:rsidR="009B1E5C">
        <w:t>suviante</w:t>
      </w:r>
      <w:proofErr w:type="spellEnd"/>
      <w:r w:rsidR="009B1E5C">
        <w:t xml:space="preserve"> </w:t>
      </w:r>
      <w:r w:rsidR="009B1E5C" w:rsidRPr="009B1E5C">
        <w:t xml:space="preserve">(voir </w:t>
      </w:r>
      <w:r w:rsidR="009B1E5C">
        <w:rPr>
          <w:b/>
          <w:bCs/>
        </w:rPr>
        <w:fldChar w:fldCharType="begin"/>
      </w:r>
      <w:r w:rsidR="009B1E5C" w:rsidRPr="009B1E5C">
        <w:rPr>
          <w:b/>
          <w:bCs/>
        </w:rPr>
        <w:instrText xml:space="preserve"> REF _Ref191367023 \h </w:instrText>
      </w:r>
      <w:r w:rsidR="009B1E5C">
        <w:rPr>
          <w:b/>
          <w:bCs/>
        </w:rPr>
      </w:r>
      <w:r w:rsidR="009B1E5C">
        <w:rPr>
          <w:b/>
          <w:bCs/>
        </w:rPr>
        <w:fldChar w:fldCharType="separate"/>
      </w:r>
      <w:r w:rsidR="009B1E5C" w:rsidRPr="009B1E5C">
        <w:t xml:space="preserve">Figure </w:t>
      </w:r>
      <w:r w:rsidR="009B1E5C" w:rsidRPr="009B1E5C">
        <w:rPr>
          <w:noProof/>
        </w:rPr>
        <w:t>2</w:t>
      </w:r>
      <w:r w:rsidR="009B1E5C" w:rsidRPr="009B1E5C">
        <w:t>: Windows Media Player</w:t>
      </w:r>
      <w:r w:rsidR="009B1E5C">
        <w:rPr>
          <w:b/>
          <w:bCs/>
        </w:rPr>
        <w:fldChar w:fldCharType="end"/>
      </w:r>
      <w:r w:rsidR="009B1E5C" w:rsidRPr="009B1E5C">
        <w:t>)</w:t>
      </w:r>
      <w:r w:rsidR="009B1E5C">
        <w:t xml:space="preserve"> : </w:t>
      </w:r>
    </w:p>
    <w:p w14:paraId="799CA567" w14:textId="77777777" w:rsidR="009B1E5C" w:rsidRDefault="009B1E5C" w:rsidP="00BB3542">
      <w:pPr>
        <w:pStyle w:val="Corpsdetexte"/>
        <w:rPr>
          <w:b/>
          <w:bCs/>
        </w:rPr>
      </w:pPr>
      <w:r w:rsidRPr="009B1E5C">
        <w:rPr>
          <w:b/>
          <w:bCs/>
        </w:rPr>
        <w:t>Gestionnaire de références</w:t>
      </w:r>
      <w:r>
        <w:t xml:space="preserve"> &gt; </w:t>
      </w:r>
      <w:r w:rsidRPr="009B1E5C">
        <w:rPr>
          <w:b/>
          <w:bCs/>
        </w:rPr>
        <w:t>Onglet COM</w:t>
      </w:r>
      <w:r>
        <w:t xml:space="preserve"> &gt; </w:t>
      </w:r>
      <w:r w:rsidRPr="009B1E5C">
        <w:rPr>
          <w:b/>
          <w:bCs/>
        </w:rPr>
        <w:t>Windows Media Player</w:t>
      </w:r>
      <w:r>
        <w:rPr>
          <w:b/>
          <w:bCs/>
        </w:rPr>
        <w:t xml:space="preserve"> </w:t>
      </w:r>
    </w:p>
    <w:p w14:paraId="6C13120A" w14:textId="4E47B548" w:rsidR="009325EF" w:rsidRPr="009B1E5C" w:rsidRDefault="009325EF" w:rsidP="00BB3542">
      <w:pPr>
        <w:pStyle w:val="Corpsdetexte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0027D33" wp14:editId="12BE2D09">
                <wp:simplePos x="0" y="0"/>
                <wp:positionH relativeFrom="column">
                  <wp:posOffset>471170</wp:posOffset>
                </wp:positionH>
                <wp:positionV relativeFrom="paragraph">
                  <wp:posOffset>216</wp:posOffset>
                </wp:positionV>
                <wp:extent cx="4821555" cy="2863850"/>
                <wp:effectExtent l="0" t="0" r="0" b="0"/>
                <wp:wrapSquare wrapText="bothSides"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1555" cy="2863850"/>
                          <a:chOff x="0" y="0"/>
                          <a:chExt cx="4821555" cy="286385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555" cy="2531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Zone de texte 4"/>
                        <wps:cNvSpPr txBox="1"/>
                        <wps:spPr>
                          <a:xfrm>
                            <a:off x="0" y="2596515"/>
                            <a:ext cx="4821555" cy="267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F43BAC" w14:textId="5540C3CC" w:rsidR="009325EF" w:rsidRPr="006605C6" w:rsidRDefault="009325EF" w:rsidP="009325EF">
                              <w:pPr>
                                <w:pStyle w:val="Lgende"/>
                                <w:rPr>
                                  <w:sz w:val="20"/>
                                  <w:szCs w:val="20"/>
                                </w:rPr>
                              </w:pPr>
                              <w:bookmarkStart w:id="24" w:name="_Ref191367023"/>
                              <w:bookmarkStart w:id="25" w:name="_Toc191372207"/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>: Windows Media Player</w:t>
                              </w:r>
                              <w:bookmarkEnd w:id="24"/>
                              <w:bookmarkEnd w:id="25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027D33" id="Groupe 5" o:spid="_x0000_s1029" style="position:absolute;left:0;text-align:left;margin-left:37.1pt;margin-top:0;width:379.65pt;height:225.5pt;z-index:251667456" coordsize="48215,28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">
                <v:shape id="Image 3" o:spid="_x0000_s1030" type="#_x0000_t75" style="position:absolute;width:48215;height:25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">
                  <v:imagedata r:id="rId17" o:title=""/>
                </v:shape>
                <v:shape id="Zone de texte 4" o:spid="_x0000_s1031" type="#_x0000_t202" style="position:absolute;top:25965;width:48215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14:paraId="25F43BAC" w14:textId="5540C3CC" w:rsidR="009325EF" w:rsidRPr="006605C6" w:rsidRDefault="009325EF" w:rsidP="009325EF">
                        <w:pPr>
                          <w:pStyle w:val="Lgende"/>
                          <w:rPr>
                            <w:sz w:val="20"/>
                            <w:szCs w:val="20"/>
                          </w:rPr>
                        </w:pPr>
                        <w:bookmarkStart w:id="26" w:name="_Ref191367023"/>
                        <w:bookmarkStart w:id="27" w:name="_Toc191372207"/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>: Windows Media Player</w:t>
                        </w:r>
                        <w:bookmarkEnd w:id="26"/>
                        <w:bookmarkEnd w:id="27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3AEB598" w14:textId="77777777" w:rsidR="009325EF" w:rsidRPr="009B1E5C" w:rsidRDefault="009325EF" w:rsidP="00BB3542">
      <w:pPr>
        <w:pStyle w:val="Corpsdetexte"/>
        <w:rPr>
          <w:lang w:val="en-US"/>
        </w:rPr>
      </w:pPr>
    </w:p>
    <w:p w14:paraId="5B97CAF2" w14:textId="34701286" w:rsidR="00BB3542" w:rsidRDefault="00BB3542" w:rsidP="00BB3542">
      <w:pPr>
        <w:pStyle w:val="Titre1"/>
      </w:pPr>
      <w:r>
        <w:t>Conclusion</w:t>
      </w:r>
    </w:p>
    <w:p w14:paraId="57B94723" w14:textId="77777777" w:rsidR="008423D7" w:rsidRPr="008423D7" w:rsidRDefault="008423D7" w:rsidP="008423D7">
      <w:pPr>
        <w:pStyle w:val="Corpsdetexte"/>
      </w:pPr>
    </w:p>
    <w:p w14:paraId="2C9A2732" w14:textId="12216A96" w:rsidR="00BB3542" w:rsidRDefault="00BB3542" w:rsidP="00BB3542">
      <w:pPr>
        <w:pStyle w:val="Titre2"/>
      </w:pPr>
      <w:r>
        <w:t>Conclusion personnelle</w:t>
      </w:r>
    </w:p>
    <w:p w14:paraId="16EB63BF" w14:textId="77777777" w:rsidR="00BB3542" w:rsidRDefault="00BB3542" w:rsidP="00BB3542">
      <w:pPr>
        <w:pStyle w:val="Retraitcorpsdetexte"/>
      </w:pPr>
    </w:p>
    <w:p w14:paraId="40E27956" w14:textId="0E60EF19" w:rsidR="00BB3542" w:rsidRDefault="00BB3542" w:rsidP="00BB3542">
      <w:pPr>
        <w:pStyle w:val="Titre1"/>
        <w:numPr>
          <w:ilvl w:val="0"/>
          <w:numId w:val="0"/>
        </w:numPr>
        <w:ind w:left="567" w:hanging="567"/>
      </w:pPr>
      <w:r>
        <w:t>Table des illustrations</w:t>
      </w:r>
    </w:p>
    <w:p w14:paraId="7031E434" w14:textId="00D7A072" w:rsidR="0026257F" w:rsidRDefault="00BB3542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18" w:anchor="_Toc191372206" w:history="1">
        <w:r w:rsidR="0026257F" w:rsidRPr="007E203B">
          <w:rPr>
            <w:rStyle w:val="Lienhypertexte"/>
            <w:noProof/>
          </w:rPr>
          <w:t>Figure 1: Pattern matching</w:t>
        </w:r>
        <w:r w:rsidR="0026257F">
          <w:rPr>
            <w:noProof/>
            <w:webHidden/>
          </w:rPr>
          <w:tab/>
        </w:r>
        <w:r w:rsidR="0026257F">
          <w:rPr>
            <w:noProof/>
            <w:webHidden/>
          </w:rPr>
          <w:fldChar w:fldCharType="begin"/>
        </w:r>
        <w:r w:rsidR="0026257F">
          <w:rPr>
            <w:noProof/>
            <w:webHidden/>
          </w:rPr>
          <w:instrText xml:space="preserve"> PAGEREF _Toc191372206 \h </w:instrText>
        </w:r>
        <w:r w:rsidR="0026257F">
          <w:rPr>
            <w:noProof/>
            <w:webHidden/>
          </w:rPr>
        </w:r>
        <w:r w:rsidR="0026257F">
          <w:rPr>
            <w:noProof/>
            <w:webHidden/>
          </w:rPr>
          <w:fldChar w:fldCharType="separate"/>
        </w:r>
        <w:r w:rsidR="0026257F">
          <w:rPr>
            <w:noProof/>
            <w:webHidden/>
          </w:rPr>
          <w:t>3</w:t>
        </w:r>
        <w:r w:rsidR="0026257F">
          <w:rPr>
            <w:noProof/>
            <w:webHidden/>
          </w:rPr>
          <w:fldChar w:fldCharType="end"/>
        </w:r>
      </w:hyperlink>
    </w:p>
    <w:p w14:paraId="450C89BD" w14:textId="75833482" w:rsidR="0026257F" w:rsidRDefault="0026257F">
      <w:pPr>
        <w:pStyle w:val="Tabledesillustrations"/>
        <w:tabs>
          <w:tab w:val="right" w:leader="dot" w:pos="9060"/>
        </w:tabs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r:id="rId19" w:anchor="_Toc191372207" w:history="1">
        <w:r w:rsidRPr="007E203B">
          <w:rPr>
            <w:rStyle w:val="Lienhypertexte"/>
            <w:noProof/>
          </w:rPr>
          <w:t>Figure 2: Windows Media 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_Toc191372207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906B8C" w14:textId="0D0CF267" w:rsidR="00BB3542" w:rsidRPr="00BB3542" w:rsidRDefault="00BB3542" w:rsidP="00BB3542">
      <w:pPr>
        <w:pStyle w:val="Corpsdetexte"/>
      </w:pPr>
      <w:r>
        <w:fldChar w:fldCharType="end"/>
      </w:r>
    </w:p>
    <w:sectPr w:rsidR="00BB3542" w:rsidRPr="00BB3542" w:rsidSect="00D160DD">
      <w:headerReference w:type="default" r:id="rId20"/>
      <w:footerReference w:type="default" r:id="rId2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9397F" w14:textId="77777777" w:rsidR="0097088B" w:rsidRDefault="0097088B">
      <w:r>
        <w:separator/>
      </w:r>
    </w:p>
  </w:endnote>
  <w:endnote w:type="continuationSeparator" w:id="0">
    <w:p w14:paraId="6281587C" w14:textId="77777777" w:rsidR="0097088B" w:rsidRDefault="0097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4"/>
      <w:gridCol w:w="2604"/>
      <w:gridCol w:w="3022"/>
    </w:tblGrid>
    <w:tr w:rsidR="00AA4393" w:rsidRPr="00000197" w14:paraId="77CD1FDF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661F11D3" w14:textId="77777777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482554" w:rsidRPr="00482554">
              <w:rPr>
                <w:rFonts w:cs="Arial"/>
                <w:noProof/>
                <w:szCs w:val="16"/>
              </w:rPr>
              <w:t>Christopher Ristic</w:t>
            </w:r>
          </w:fldSimple>
        </w:p>
        <w:p w14:paraId="50FBC64F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5F3ABCC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5012AEEA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08.11.2024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6EBEE8F3" w14:textId="77777777" w:rsidTr="00E52B61">
      <w:trPr>
        <w:jc w:val="center"/>
      </w:trPr>
      <w:tc>
        <w:tcPr>
          <w:tcW w:w="3510" w:type="dxa"/>
          <w:vAlign w:val="center"/>
        </w:tcPr>
        <w:p w14:paraId="134C9830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7C772BBF" w14:textId="7B00BBE4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E72CB6">
            <w:rPr>
              <w:rStyle w:val="Numrodepage"/>
              <w:rFonts w:cs="Arial"/>
              <w:noProof/>
              <w:szCs w:val="16"/>
            </w:rPr>
            <w:t>7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02D63514" w14:textId="7777777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482554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2476A948" w14:textId="77777777" w:rsidTr="00E52B61">
      <w:trPr>
        <w:jc w:val="center"/>
      </w:trPr>
      <w:tc>
        <w:tcPr>
          <w:tcW w:w="3510" w:type="dxa"/>
          <w:vAlign w:val="center"/>
        </w:tcPr>
        <w:p w14:paraId="2CFBA452" w14:textId="7C12A96A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482554" w:rsidRPr="00482554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BB3542">
            <w:rPr>
              <w:rFonts w:cs="Arial"/>
              <w:noProof/>
              <w:szCs w:val="16"/>
            </w:rPr>
            <w:t>07.02.2025 16:27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4CDBB9E0" w14:textId="77777777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482554" w:rsidRPr="00482554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14:paraId="77490000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C1458" w14:textId="77777777" w:rsidR="0097088B" w:rsidRDefault="0097088B">
      <w:r>
        <w:separator/>
      </w:r>
    </w:p>
  </w:footnote>
  <w:footnote w:type="continuationSeparator" w:id="0">
    <w:p w14:paraId="12087AEC" w14:textId="77777777" w:rsidR="0097088B" w:rsidRDefault="00970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F837861" w14:textId="77777777">
      <w:trPr>
        <w:trHeight w:val="536"/>
        <w:jc w:val="center"/>
      </w:trPr>
      <w:tc>
        <w:tcPr>
          <w:tcW w:w="2445" w:type="dxa"/>
          <w:vAlign w:val="center"/>
        </w:tcPr>
        <w:p w14:paraId="2CE03BC5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3161B9F4" w14:textId="77777777" w:rsidR="00AA4393" w:rsidRPr="00B4738A" w:rsidRDefault="00AA4393" w:rsidP="00B4738A"/>
      </w:tc>
      <w:tc>
        <w:tcPr>
          <w:tcW w:w="2283" w:type="dxa"/>
          <w:vAlign w:val="center"/>
        </w:tcPr>
        <w:p w14:paraId="0D2780C3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0C0EC7FE" wp14:editId="2E1B1F62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1ADFC47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55pt;height:11.55pt" o:bullet="t">
        <v:imagedata r:id="rId1" o:title="BD10263_"/>
      </v:shape>
    </w:pict>
  </w:numPicBullet>
  <w:abstractNum w:abstractNumId="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6826C2B"/>
    <w:multiLevelType w:val="hybridMultilevel"/>
    <w:tmpl w:val="E66C502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277603"/>
    <w:multiLevelType w:val="hybridMultilevel"/>
    <w:tmpl w:val="495CE594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1CD123CC"/>
    <w:multiLevelType w:val="hybridMultilevel"/>
    <w:tmpl w:val="F25EC6A6"/>
    <w:lvl w:ilvl="0" w:tplc="7E04C9C6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100C0019" w:tentative="1">
      <w:start w:val="1"/>
      <w:numFmt w:val="lowerLetter"/>
      <w:lvlText w:val="%2."/>
      <w:lvlJc w:val="left"/>
      <w:pPr>
        <w:ind w:left="1647" w:hanging="360"/>
      </w:pPr>
    </w:lvl>
    <w:lvl w:ilvl="2" w:tplc="100C001B" w:tentative="1">
      <w:start w:val="1"/>
      <w:numFmt w:val="lowerRoman"/>
      <w:lvlText w:val="%3."/>
      <w:lvlJc w:val="right"/>
      <w:pPr>
        <w:ind w:left="2367" w:hanging="180"/>
      </w:pPr>
    </w:lvl>
    <w:lvl w:ilvl="3" w:tplc="100C000F" w:tentative="1">
      <w:start w:val="1"/>
      <w:numFmt w:val="decimal"/>
      <w:lvlText w:val="%4."/>
      <w:lvlJc w:val="left"/>
      <w:pPr>
        <w:ind w:left="3087" w:hanging="360"/>
      </w:pPr>
    </w:lvl>
    <w:lvl w:ilvl="4" w:tplc="100C0019" w:tentative="1">
      <w:start w:val="1"/>
      <w:numFmt w:val="lowerLetter"/>
      <w:lvlText w:val="%5."/>
      <w:lvlJc w:val="left"/>
      <w:pPr>
        <w:ind w:left="3807" w:hanging="360"/>
      </w:pPr>
    </w:lvl>
    <w:lvl w:ilvl="5" w:tplc="100C001B" w:tentative="1">
      <w:start w:val="1"/>
      <w:numFmt w:val="lowerRoman"/>
      <w:lvlText w:val="%6."/>
      <w:lvlJc w:val="right"/>
      <w:pPr>
        <w:ind w:left="4527" w:hanging="180"/>
      </w:pPr>
    </w:lvl>
    <w:lvl w:ilvl="6" w:tplc="100C000F" w:tentative="1">
      <w:start w:val="1"/>
      <w:numFmt w:val="decimal"/>
      <w:lvlText w:val="%7."/>
      <w:lvlJc w:val="left"/>
      <w:pPr>
        <w:ind w:left="5247" w:hanging="360"/>
      </w:pPr>
    </w:lvl>
    <w:lvl w:ilvl="7" w:tplc="100C0019" w:tentative="1">
      <w:start w:val="1"/>
      <w:numFmt w:val="lowerLetter"/>
      <w:lvlText w:val="%8."/>
      <w:lvlJc w:val="left"/>
      <w:pPr>
        <w:ind w:left="5967" w:hanging="360"/>
      </w:pPr>
    </w:lvl>
    <w:lvl w:ilvl="8" w:tplc="10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1" w15:restartNumberingAfterBreak="0">
    <w:nsid w:val="22FB37A6"/>
    <w:multiLevelType w:val="hybridMultilevel"/>
    <w:tmpl w:val="4B321BD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92D0D"/>
    <w:multiLevelType w:val="hybridMultilevel"/>
    <w:tmpl w:val="0C7081CE"/>
    <w:lvl w:ilvl="0" w:tplc="62EC56F2">
      <w:numFmt w:val="bullet"/>
      <w:lvlText w:val="-"/>
      <w:lvlJc w:val="left"/>
      <w:pPr>
        <w:ind w:left="3988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3" w15:restartNumberingAfterBreak="0">
    <w:nsid w:val="29BF4BC9"/>
    <w:multiLevelType w:val="hybridMultilevel"/>
    <w:tmpl w:val="6B4A5ED2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4" w15:restartNumberingAfterBreak="0">
    <w:nsid w:val="2A5D6488"/>
    <w:multiLevelType w:val="hybridMultilevel"/>
    <w:tmpl w:val="F9B2D2BC"/>
    <w:lvl w:ilvl="0" w:tplc="10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A8F67FD"/>
    <w:multiLevelType w:val="multilevel"/>
    <w:tmpl w:val="D03888BA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326745E6"/>
    <w:multiLevelType w:val="hybridMultilevel"/>
    <w:tmpl w:val="E90AE68E"/>
    <w:lvl w:ilvl="0" w:tplc="62EC56F2">
      <w:numFmt w:val="bullet"/>
      <w:lvlText w:val="-"/>
      <w:lvlJc w:val="left"/>
      <w:pPr>
        <w:ind w:left="2174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17" w15:restartNumberingAfterBreak="0">
    <w:nsid w:val="3AC01EC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E701A37"/>
    <w:multiLevelType w:val="hybridMultilevel"/>
    <w:tmpl w:val="65C48D24"/>
    <w:lvl w:ilvl="0" w:tplc="09A694D6">
      <w:start w:val="2"/>
      <w:numFmt w:val="decimal"/>
      <w:lvlText w:val="%1"/>
      <w:lvlJc w:val="left"/>
      <w:pPr>
        <w:ind w:left="720" w:hanging="360"/>
      </w:pPr>
      <w:rPr>
        <w:rFonts w:eastAsia="Times New Roman" w:cs="Times New Roman" w:hint="default"/>
        <w:b/>
        <w:color w:val="0000FF"/>
        <w:sz w:val="20"/>
        <w:u w:val="single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1EE1820"/>
    <w:multiLevelType w:val="hybridMultilevel"/>
    <w:tmpl w:val="50E24B8A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57E0474"/>
    <w:multiLevelType w:val="hybridMultilevel"/>
    <w:tmpl w:val="21980986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25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5495BB2"/>
    <w:multiLevelType w:val="hybridMultilevel"/>
    <w:tmpl w:val="28FCB97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D69A7"/>
    <w:multiLevelType w:val="hybridMultilevel"/>
    <w:tmpl w:val="DD16345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E7420C1"/>
    <w:multiLevelType w:val="hybridMultilevel"/>
    <w:tmpl w:val="6E64927C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0" w15:restartNumberingAfterBreak="0">
    <w:nsid w:val="6F8F200B"/>
    <w:multiLevelType w:val="hybridMultilevel"/>
    <w:tmpl w:val="D414BE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A847F2F"/>
    <w:multiLevelType w:val="hybridMultilevel"/>
    <w:tmpl w:val="055636F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768116796">
    <w:abstractNumId w:val="1"/>
  </w:num>
  <w:num w:numId="2" w16cid:durableId="1987196684">
    <w:abstractNumId w:val="7"/>
  </w:num>
  <w:num w:numId="3" w16cid:durableId="1307664873">
    <w:abstractNumId w:val="5"/>
  </w:num>
  <w:num w:numId="4" w16cid:durableId="2143882369">
    <w:abstractNumId w:val="15"/>
  </w:num>
  <w:num w:numId="5" w16cid:durableId="520631011">
    <w:abstractNumId w:val="10"/>
  </w:num>
  <w:num w:numId="6" w16cid:durableId="1746610037">
    <w:abstractNumId w:val="25"/>
  </w:num>
  <w:num w:numId="7" w16cid:durableId="904099419">
    <w:abstractNumId w:val="23"/>
  </w:num>
  <w:num w:numId="8" w16cid:durableId="12658581">
    <w:abstractNumId w:val="33"/>
  </w:num>
  <w:num w:numId="9" w16cid:durableId="1524710564">
    <w:abstractNumId w:val="31"/>
  </w:num>
  <w:num w:numId="10" w16cid:durableId="234705379">
    <w:abstractNumId w:val="0"/>
  </w:num>
  <w:num w:numId="11" w16cid:durableId="1896813376">
    <w:abstractNumId w:val="26"/>
  </w:num>
  <w:num w:numId="12" w16cid:durableId="1099450927">
    <w:abstractNumId w:val="21"/>
  </w:num>
  <w:num w:numId="13" w16cid:durableId="1192886456">
    <w:abstractNumId w:val="18"/>
  </w:num>
  <w:num w:numId="14" w16cid:durableId="141309576">
    <w:abstractNumId w:val="3"/>
  </w:num>
  <w:num w:numId="15" w16cid:durableId="1524517369">
    <w:abstractNumId w:val="6"/>
  </w:num>
  <w:num w:numId="16" w16cid:durableId="1706981977">
    <w:abstractNumId w:val="2"/>
  </w:num>
  <w:num w:numId="17" w16cid:durableId="1357391877">
    <w:abstractNumId w:val="19"/>
  </w:num>
  <w:num w:numId="18" w16cid:durableId="890386974">
    <w:abstractNumId w:val="8"/>
  </w:num>
  <w:num w:numId="19" w16cid:durableId="8216095">
    <w:abstractNumId w:val="13"/>
  </w:num>
  <w:num w:numId="20" w16cid:durableId="2045784323">
    <w:abstractNumId w:val="24"/>
  </w:num>
  <w:num w:numId="21" w16cid:durableId="670912279">
    <w:abstractNumId w:val="16"/>
  </w:num>
  <w:num w:numId="22" w16cid:durableId="519049832">
    <w:abstractNumId w:val="12"/>
  </w:num>
  <w:num w:numId="23" w16cid:durableId="547036811">
    <w:abstractNumId w:val="30"/>
  </w:num>
  <w:num w:numId="24" w16cid:durableId="1920820251">
    <w:abstractNumId w:val="11"/>
  </w:num>
  <w:num w:numId="25" w16cid:durableId="4603133">
    <w:abstractNumId w:val="9"/>
  </w:num>
  <w:num w:numId="26" w16cid:durableId="2128500257">
    <w:abstractNumId w:val="20"/>
  </w:num>
  <w:num w:numId="27" w16cid:durableId="86654078">
    <w:abstractNumId w:val="27"/>
  </w:num>
  <w:num w:numId="28" w16cid:durableId="858540687">
    <w:abstractNumId w:val="4"/>
  </w:num>
  <w:num w:numId="29" w16cid:durableId="491605803">
    <w:abstractNumId w:val="29"/>
  </w:num>
  <w:num w:numId="30" w16cid:durableId="453259656">
    <w:abstractNumId w:val="32"/>
  </w:num>
  <w:num w:numId="31" w16cid:durableId="1398550448">
    <w:abstractNumId w:val="17"/>
  </w:num>
  <w:num w:numId="32" w16cid:durableId="865411965">
    <w:abstractNumId w:val="14"/>
  </w:num>
  <w:num w:numId="33" w16cid:durableId="1055936025">
    <w:abstractNumId w:val="28"/>
  </w:num>
  <w:num w:numId="34" w16cid:durableId="743724108">
    <w:abstractNumId w:val="22"/>
  </w:num>
  <w:num w:numId="35" w16cid:durableId="42194993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554"/>
    <w:rsid w:val="00000197"/>
    <w:rsid w:val="00010B9A"/>
    <w:rsid w:val="0001209F"/>
    <w:rsid w:val="00012D07"/>
    <w:rsid w:val="00021D00"/>
    <w:rsid w:val="00024A2E"/>
    <w:rsid w:val="000316F0"/>
    <w:rsid w:val="00031DC0"/>
    <w:rsid w:val="00032323"/>
    <w:rsid w:val="00044099"/>
    <w:rsid w:val="000451CC"/>
    <w:rsid w:val="00045A82"/>
    <w:rsid w:val="00052DBB"/>
    <w:rsid w:val="00054EFE"/>
    <w:rsid w:val="00055DB3"/>
    <w:rsid w:val="00063F97"/>
    <w:rsid w:val="0006441F"/>
    <w:rsid w:val="00065971"/>
    <w:rsid w:val="00067419"/>
    <w:rsid w:val="00072645"/>
    <w:rsid w:val="00072B8A"/>
    <w:rsid w:val="00073A5B"/>
    <w:rsid w:val="00076BFE"/>
    <w:rsid w:val="00082A4B"/>
    <w:rsid w:val="00086114"/>
    <w:rsid w:val="000915A1"/>
    <w:rsid w:val="0009726A"/>
    <w:rsid w:val="00097F8D"/>
    <w:rsid w:val="000A1B63"/>
    <w:rsid w:val="000A7B4A"/>
    <w:rsid w:val="000B6838"/>
    <w:rsid w:val="000B6BE0"/>
    <w:rsid w:val="000C212B"/>
    <w:rsid w:val="000E54AE"/>
    <w:rsid w:val="000E7483"/>
    <w:rsid w:val="000F22B9"/>
    <w:rsid w:val="000F381C"/>
    <w:rsid w:val="00100D38"/>
    <w:rsid w:val="0010591C"/>
    <w:rsid w:val="00111093"/>
    <w:rsid w:val="00111811"/>
    <w:rsid w:val="00114120"/>
    <w:rsid w:val="0012474F"/>
    <w:rsid w:val="0015167D"/>
    <w:rsid w:val="00152A26"/>
    <w:rsid w:val="0015422D"/>
    <w:rsid w:val="00170B54"/>
    <w:rsid w:val="00171329"/>
    <w:rsid w:val="00174DAE"/>
    <w:rsid w:val="001764CE"/>
    <w:rsid w:val="00180EF7"/>
    <w:rsid w:val="00183417"/>
    <w:rsid w:val="00196DE2"/>
    <w:rsid w:val="001B13E7"/>
    <w:rsid w:val="001C454D"/>
    <w:rsid w:val="001D4577"/>
    <w:rsid w:val="001D4F6B"/>
    <w:rsid w:val="001D72BA"/>
    <w:rsid w:val="001E738E"/>
    <w:rsid w:val="001F2420"/>
    <w:rsid w:val="001F606C"/>
    <w:rsid w:val="001F6EEB"/>
    <w:rsid w:val="0020796F"/>
    <w:rsid w:val="00241024"/>
    <w:rsid w:val="00244AA1"/>
    <w:rsid w:val="00244AAC"/>
    <w:rsid w:val="0025093F"/>
    <w:rsid w:val="00260BE7"/>
    <w:rsid w:val="0026257F"/>
    <w:rsid w:val="002770F3"/>
    <w:rsid w:val="002775FD"/>
    <w:rsid w:val="00281440"/>
    <w:rsid w:val="00284C8C"/>
    <w:rsid w:val="00291915"/>
    <w:rsid w:val="0029214F"/>
    <w:rsid w:val="00295125"/>
    <w:rsid w:val="002951BD"/>
    <w:rsid w:val="00297129"/>
    <w:rsid w:val="00297E2A"/>
    <w:rsid w:val="002A680A"/>
    <w:rsid w:val="002B2478"/>
    <w:rsid w:val="002B4F5D"/>
    <w:rsid w:val="002B6893"/>
    <w:rsid w:val="002C6634"/>
    <w:rsid w:val="002D7D46"/>
    <w:rsid w:val="002E45F9"/>
    <w:rsid w:val="002F038B"/>
    <w:rsid w:val="002F4B91"/>
    <w:rsid w:val="0030549D"/>
    <w:rsid w:val="00310160"/>
    <w:rsid w:val="00312800"/>
    <w:rsid w:val="0031563E"/>
    <w:rsid w:val="00322551"/>
    <w:rsid w:val="003225E2"/>
    <w:rsid w:val="0034172E"/>
    <w:rsid w:val="0037071E"/>
    <w:rsid w:val="00373D4E"/>
    <w:rsid w:val="00391501"/>
    <w:rsid w:val="00397E93"/>
    <w:rsid w:val="003A5BB6"/>
    <w:rsid w:val="003B370F"/>
    <w:rsid w:val="003C1044"/>
    <w:rsid w:val="003C1937"/>
    <w:rsid w:val="003C3DE3"/>
    <w:rsid w:val="003D0DE4"/>
    <w:rsid w:val="003E018B"/>
    <w:rsid w:val="003E32B9"/>
    <w:rsid w:val="003E7645"/>
    <w:rsid w:val="003F090F"/>
    <w:rsid w:val="003F1870"/>
    <w:rsid w:val="003F64A2"/>
    <w:rsid w:val="00407333"/>
    <w:rsid w:val="0040782E"/>
    <w:rsid w:val="0041721E"/>
    <w:rsid w:val="00417DF1"/>
    <w:rsid w:val="004202D8"/>
    <w:rsid w:val="004206A2"/>
    <w:rsid w:val="00420DD6"/>
    <w:rsid w:val="00423166"/>
    <w:rsid w:val="00424AD0"/>
    <w:rsid w:val="00431AC7"/>
    <w:rsid w:val="00432D2C"/>
    <w:rsid w:val="00434493"/>
    <w:rsid w:val="0043666E"/>
    <w:rsid w:val="00436B90"/>
    <w:rsid w:val="00440F57"/>
    <w:rsid w:val="00441647"/>
    <w:rsid w:val="00454074"/>
    <w:rsid w:val="00456507"/>
    <w:rsid w:val="00457A8D"/>
    <w:rsid w:val="0046521C"/>
    <w:rsid w:val="004734C6"/>
    <w:rsid w:val="00482554"/>
    <w:rsid w:val="004838C1"/>
    <w:rsid w:val="004A1228"/>
    <w:rsid w:val="004A1C83"/>
    <w:rsid w:val="004C6BBA"/>
    <w:rsid w:val="004D0705"/>
    <w:rsid w:val="004D08EE"/>
    <w:rsid w:val="004D4D96"/>
    <w:rsid w:val="004D5266"/>
    <w:rsid w:val="00500743"/>
    <w:rsid w:val="00504164"/>
    <w:rsid w:val="005050DE"/>
    <w:rsid w:val="00505421"/>
    <w:rsid w:val="005061C6"/>
    <w:rsid w:val="00506A14"/>
    <w:rsid w:val="00510BD8"/>
    <w:rsid w:val="0052103B"/>
    <w:rsid w:val="0052224B"/>
    <w:rsid w:val="005328B0"/>
    <w:rsid w:val="0054054F"/>
    <w:rsid w:val="005405F3"/>
    <w:rsid w:val="00542CE3"/>
    <w:rsid w:val="00545179"/>
    <w:rsid w:val="00552876"/>
    <w:rsid w:val="00552D07"/>
    <w:rsid w:val="00555759"/>
    <w:rsid w:val="0055647F"/>
    <w:rsid w:val="00556F5D"/>
    <w:rsid w:val="00571E4B"/>
    <w:rsid w:val="00572CA7"/>
    <w:rsid w:val="00574085"/>
    <w:rsid w:val="00574CE5"/>
    <w:rsid w:val="005926D0"/>
    <w:rsid w:val="00597C80"/>
    <w:rsid w:val="005A5DF0"/>
    <w:rsid w:val="005A7503"/>
    <w:rsid w:val="005B27EF"/>
    <w:rsid w:val="005C0E47"/>
    <w:rsid w:val="005D2B31"/>
    <w:rsid w:val="005D5CC8"/>
    <w:rsid w:val="005E6192"/>
    <w:rsid w:val="005E6B56"/>
    <w:rsid w:val="005F7503"/>
    <w:rsid w:val="006016A5"/>
    <w:rsid w:val="0061015E"/>
    <w:rsid w:val="00615583"/>
    <w:rsid w:val="006340B9"/>
    <w:rsid w:val="00645760"/>
    <w:rsid w:val="00655510"/>
    <w:rsid w:val="0065605F"/>
    <w:rsid w:val="006560D2"/>
    <w:rsid w:val="00656974"/>
    <w:rsid w:val="006620D5"/>
    <w:rsid w:val="00664E50"/>
    <w:rsid w:val="006722D8"/>
    <w:rsid w:val="00681B0B"/>
    <w:rsid w:val="00684576"/>
    <w:rsid w:val="006902A9"/>
    <w:rsid w:val="006966D0"/>
    <w:rsid w:val="006A5D84"/>
    <w:rsid w:val="006B2666"/>
    <w:rsid w:val="006C4079"/>
    <w:rsid w:val="006C68F1"/>
    <w:rsid w:val="006D60F7"/>
    <w:rsid w:val="006E132F"/>
    <w:rsid w:val="006E2CE8"/>
    <w:rsid w:val="006E4DA8"/>
    <w:rsid w:val="006F117A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7656E"/>
    <w:rsid w:val="007834A8"/>
    <w:rsid w:val="00784117"/>
    <w:rsid w:val="00796349"/>
    <w:rsid w:val="007A4FAF"/>
    <w:rsid w:val="007A6B99"/>
    <w:rsid w:val="007B10C9"/>
    <w:rsid w:val="007B1AD8"/>
    <w:rsid w:val="007D0A71"/>
    <w:rsid w:val="007D2CDF"/>
    <w:rsid w:val="007D546C"/>
    <w:rsid w:val="007E5F3D"/>
    <w:rsid w:val="007E68AD"/>
    <w:rsid w:val="007F30AE"/>
    <w:rsid w:val="00807F84"/>
    <w:rsid w:val="008116B8"/>
    <w:rsid w:val="008161E8"/>
    <w:rsid w:val="0081740D"/>
    <w:rsid w:val="00817C41"/>
    <w:rsid w:val="00836868"/>
    <w:rsid w:val="00836F2F"/>
    <w:rsid w:val="008423D7"/>
    <w:rsid w:val="00845304"/>
    <w:rsid w:val="008468C8"/>
    <w:rsid w:val="00846968"/>
    <w:rsid w:val="00851A5E"/>
    <w:rsid w:val="00853E81"/>
    <w:rsid w:val="008671B3"/>
    <w:rsid w:val="00891718"/>
    <w:rsid w:val="008918F9"/>
    <w:rsid w:val="008A464B"/>
    <w:rsid w:val="008A7458"/>
    <w:rsid w:val="008B3414"/>
    <w:rsid w:val="008C32EA"/>
    <w:rsid w:val="008C40C0"/>
    <w:rsid w:val="008D1B4E"/>
    <w:rsid w:val="008D55CF"/>
    <w:rsid w:val="008D64E8"/>
    <w:rsid w:val="008D7BC1"/>
    <w:rsid w:val="008E05FB"/>
    <w:rsid w:val="008E13F2"/>
    <w:rsid w:val="008E20EF"/>
    <w:rsid w:val="008E53F9"/>
    <w:rsid w:val="008F410C"/>
    <w:rsid w:val="008F5744"/>
    <w:rsid w:val="00902523"/>
    <w:rsid w:val="0090391B"/>
    <w:rsid w:val="00903FEF"/>
    <w:rsid w:val="00906564"/>
    <w:rsid w:val="009142E2"/>
    <w:rsid w:val="00915B27"/>
    <w:rsid w:val="00915D20"/>
    <w:rsid w:val="00920F4E"/>
    <w:rsid w:val="009211D9"/>
    <w:rsid w:val="009250B0"/>
    <w:rsid w:val="009265A8"/>
    <w:rsid w:val="00932149"/>
    <w:rsid w:val="009325EF"/>
    <w:rsid w:val="009331C5"/>
    <w:rsid w:val="00934E66"/>
    <w:rsid w:val="009440AB"/>
    <w:rsid w:val="00947E51"/>
    <w:rsid w:val="00955930"/>
    <w:rsid w:val="00956C1F"/>
    <w:rsid w:val="00961794"/>
    <w:rsid w:val="009647A4"/>
    <w:rsid w:val="0096488C"/>
    <w:rsid w:val="0097088B"/>
    <w:rsid w:val="0097391B"/>
    <w:rsid w:val="00987900"/>
    <w:rsid w:val="0099022A"/>
    <w:rsid w:val="00992909"/>
    <w:rsid w:val="009A1C3A"/>
    <w:rsid w:val="009A294C"/>
    <w:rsid w:val="009A4465"/>
    <w:rsid w:val="009B009E"/>
    <w:rsid w:val="009B190E"/>
    <w:rsid w:val="009B1A62"/>
    <w:rsid w:val="009B1E5C"/>
    <w:rsid w:val="009B378D"/>
    <w:rsid w:val="009B6FDC"/>
    <w:rsid w:val="009C12CE"/>
    <w:rsid w:val="009D1A69"/>
    <w:rsid w:val="009D480B"/>
    <w:rsid w:val="009E14B6"/>
    <w:rsid w:val="009E7E42"/>
    <w:rsid w:val="009F75DD"/>
    <w:rsid w:val="00A00086"/>
    <w:rsid w:val="00A009F0"/>
    <w:rsid w:val="00A141FF"/>
    <w:rsid w:val="00A2148C"/>
    <w:rsid w:val="00A24009"/>
    <w:rsid w:val="00A3107E"/>
    <w:rsid w:val="00A508B1"/>
    <w:rsid w:val="00A6505E"/>
    <w:rsid w:val="00A65F0B"/>
    <w:rsid w:val="00A706B7"/>
    <w:rsid w:val="00A71F1F"/>
    <w:rsid w:val="00A76D2A"/>
    <w:rsid w:val="00A80D50"/>
    <w:rsid w:val="00A8321F"/>
    <w:rsid w:val="00A8635A"/>
    <w:rsid w:val="00A917C6"/>
    <w:rsid w:val="00A97127"/>
    <w:rsid w:val="00AA4393"/>
    <w:rsid w:val="00AB1CA6"/>
    <w:rsid w:val="00AE282D"/>
    <w:rsid w:val="00AE59BE"/>
    <w:rsid w:val="00AE6DA9"/>
    <w:rsid w:val="00AF58E1"/>
    <w:rsid w:val="00B147A7"/>
    <w:rsid w:val="00B1759F"/>
    <w:rsid w:val="00B20D38"/>
    <w:rsid w:val="00B241D2"/>
    <w:rsid w:val="00B31CC5"/>
    <w:rsid w:val="00B33505"/>
    <w:rsid w:val="00B350BA"/>
    <w:rsid w:val="00B40A8E"/>
    <w:rsid w:val="00B413E9"/>
    <w:rsid w:val="00B41C05"/>
    <w:rsid w:val="00B44A78"/>
    <w:rsid w:val="00B4738A"/>
    <w:rsid w:val="00B612B2"/>
    <w:rsid w:val="00B64C66"/>
    <w:rsid w:val="00B744AD"/>
    <w:rsid w:val="00B82AB0"/>
    <w:rsid w:val="00B82DB0"/>
    <w:rsid w:val="00B91522"/>
    <w:rsid w:val="00B92C64"/>
    <w:rsid w:val="00B95EC5"/>
    <w:rsid w:val="00B96AA1"/>
    <w:rsid w:val="00BA56D2"/>
    <w:rsid w:val="00BA7DF1"/>
    <w:rsid w:val="00BB0006"/>
    <w:rsid w:val="00BB1BEB"/>
    <w:rsid w:val="00BB3542"/>
    <w:rsid w:val="00BD773C"/>
    <w:rsid w:val="00BE01A1"/>
    <w:rsid w:val="00BE1659"/>
    <w:rsid w:val="00BE185C"/>
    <w:rsid w:val="00BE5D10"/>
    <w:rsid w:val="00BE6B35"/>
    <w:rsid w:val="00BF1BB1"/>
    <w:rsid w:val="00BF2358"/>
    <w:rsid w:val="00BF2408"/>
    <w:rsid w:val="00BF5E52"/>
    <w:rsid w:val="00BF6B19"/>
    <w:rsid w:val="00BF7A15"/>
    <w:rsid w:val="00C059B5"/>
    <w:rsid w:val="00C07F03"/>
    <w:rsid w:val="00C20939"/>
    <w:rsid w:val="00C22321"/>
    <w:rsid w:val="00C314BA"/>
    <w:rsid w:val="00C329D7"/>
    <w:rsid w:val="00C33C51"/>
    <w:rsid w:val="00C37B0E"/>
    <w:rsid w:val="00C464A7"/>
    <w:rsid w:val="00C655E8"/>
    <w:rsid w:val="00C70997"/>
    <w:rsid w:val="00C73803"/>
    <w:rsid w:val="00C84156"/>
    <w:rsid w:val="00C85B0F"/>
    <w:rsid w:val="00C90570"/>
    <w:rsid w:val="00CB35A7"/>
    <w:rsid w:val="00CB712D"/>
    <w:rsid w:val="00CD1A2D"/>
    <w:rsid w:val="00CD458B"/>
    <w:rsid w:val="00CD6753"/>
    <w:rsid w:val="00CE448C"/>
    <w:rsid w:val="00CF010E"/>
    <w:rsid w:val="00CF3AB6"/>
    <w:rsid w:val="00D002FD"/>
    <w:rsid w:val="00D02843"/>
    <w:rsid w:val="00D14587"/>
    <w:rsid w:val="00D15AE6"/>
    <w:rsid w:val="00D160DD"/>
    <w:rsid w:val="00D174BC"/>
    <w:rsid w:val="00D275C6"/>
    <w:rsid w:val="00D35C2B"/>
    <w:rsid w:val="00D405C9"/>
    <w:rsid w:val="00D619E4"/>
    <w:rsid w:val="00D64B85"/>
    <w:rsid w:val="00D64F19"/>
    <w:rsid w:val="00D769D9"/>
    <w:rsid w:val="00D82BEB"/>
    <w:rsid w:val="00D911AC"/>
    <w:rsid w:val="00D96031"/>
    <w:rsid w:val="00D9798A"/>
    <w:rsid w:val="00DA4E79"/>
    <w:rsid w:val="00DB1DCD"/>
    <w:rsid w:val="00DB23C6"/>
    <w:rsid w:val="00DB551E"/>
    <w:rsid w:val="00DB5A10"/>
    <w:rsid w:val="00DD5670"/>
    <w:rsid w:val="00DE1376"/>
    <w:rsid w:val="00DF21D1"/>
    <w:rsid w:val="00E015B8"/>
    <w:rsid w:val="00E049E0"/>
    <w:rsid w:val="00E1012A"/>
    <w:rsid w:val="00E12AE5"/>
    <w:rsid w:val="00E148D5"/>
    <w:rsid w:val="00E21A32"/>
    <w:rsid w:val="00E341CC"/>
    <w:rsid w:val="00E416AC"/>
    <w:rsid w:val="00E41BC2"/>
    <w:rsid w:val="00E42689"/>
    <w:rsid w:val="00E52B61"/>
    <w:rsid w:val="00E5328D"/>
    <w:rsid w:val="00E61B66"/>
    <w:rsid w:val="00E658ED"/>
    <w:rsid w:val="00E72CB6"/>
    <w:rsid w:val="00E75ABE"/>
    <w:rsid w:val="00E81328"/>
    <w:rsid w:val="00E82817"/>
    <w:rsid w:val="00E83757"/>
    <w:rsid w:val="00E92CBB"/>
    <w:rsid w:val="00E954F7"/>
    <w:rsid w:val="00EA1357"/>
    <w:rsid w:val="00EB2B2C"/>
    <w:rsid w:val="00EC295D"/>
    <w:rsid w:val="00EC677D"/>
    <w:rsid w:val="00ED6F41"/>
    <w:rsid w:val="00ED6F46"/>
    <w:rsid w:val="00EE16F0"/>
    <w:rsid w:val="00EE431D"/>
    <w:rsid w:val="00EE44E5"/>
    <w:rsid w:val="00EE4EC4"/>
    <w:rsid w:val="00EE55F0"/>
    <w:rsid w:val="00EE58F8"/>
    <w:rsid w:val="00EF45B0"/>
    <w:rsid w:val="00EF4F48"/>
    <w:rsid w:val="00EF7526"/>
    <w:rsid w:val="00F04EF5"/>
    <w:rsid w:val="00F0516C"/>
    <w:rsid w:val="00F1003D"/>
    <w:rsid w:val="00F175B9"/>
    <w:rsid w:val="00F24093"/>
    <w:rsid w:val="00F33ED4"/>
    <w:rsid w:val="00F357BF"/>
    <w:rsid w:val="00F40CA6"/>
    <w:rsid w:val="00F4430E"/>
    <w:rsid w:val="00F50838"/>
    <w:rsid w:val="00F50DCE"/>
    <w:rsid w:val="00F512A6"/>
    <w:rsid w:val="00F5172E"/>
    <w:rsid w:val="00F519D7"/>
    <w:rsid w:val="00F628FE"/>
    <w:rsid w:val="00F664DF"/>
    <w:rsid w:val="00F86B9F"/>
    <w:rsid w:val="00F91BB8"/>
    <w:rsid w:val="00F93513"/>
    <w:rsid w:val="00F93C82"/>
    <w:rsid w:val="00FA301D"/>
    <w:rsid w:val="00FA6B1C"/>
    <w:rsid w:val="00FB0F60"/>
    <w:rsid w:val="00FB1CD6"/>
    <w:rsid w:val="00FC3320"/>
    <w:rsid w:val="00FC4B2D"/>
    <w:rsid w:val="00FD506A"/>
    <w:rsid w:val="00FE5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34D9829"/>
  <w15:docId w15:val="{0FA1F95E-53B9-4B1C-B996-93D018D5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9A294C"/>
    <w:pPr>
      <w:keepNext/>
      <w:keepLines/>
      <w:numPr>
        <w:numId w:val="4"/>
      </w:numPr>
      <w:spacing w:before="180" w:after="24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073A5B"/>
    <w:pPr>
      <w:keepNext/>
      <w:numPr>
        <w:ilvl w:val="1"/>
        <w:numId w:val="4"/>
      </w:numPr>
      <w:spacing w:before="24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aragraphedeliste">
    <w:name w:val="List Paragraph"/>
    <w:basedOn w:val="Normal"/>
    <w:uiPriority w:val="34"/>
    <w:qFormat/>
    <w:rsid w:val="00284C8C"/>
    <w:pPr>
      <w:ind w:left="720"/>
      <w:contextualSpacing/>
    </w:pPr>
  </w:style>
  <w:style w:type="paragraph" w:styleId="Lgende">
    <w:name w:val="caption"/>
    <w:basedOn w:val="Normal"/>
    <w:next w:val="Normal"/>
    <w:unhideWhenUsed/>
    <w:qFormat/>
    <w:rsid w:val="00AE6DA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mord">
    <w:name w:val="mord"/>
    <w:basedOn w:val="Policepardfaut"/>
    <w:rsid w:val="00D02843"/>
  </w:style>
  <w:style w:type="character" w:customStyle="1" w:styleId="mrel">
    <w:name w:val="mrel"/>
    <w:basedOn w:val="Policepardfaut"/>
    <w:rsid w:val="00D02843"/>
  </w:style>
  <w:style w:type="character" w:customStyle="1" w:styleId="mbin">
    <w:name w:val="mbin"/>
    <w:basedOn w:val="Policepardfaut"/>
    <w:rsid w:val="00D02843"/>
  </w:style>
  <w:style w:type="paragraph" w:styleId="Tabledesillustrations">
    <w:name w:val="table of figures"/>
    <w:basedOn w:val="Normal"/>
    <w:next w:val="Normal"/>
    <w:uiPriority w:val="99"/>
    <w:unhideWhenUsed/>
    <w:rsid w:val="00BB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hyperlink" Target="file:///C:\Users\pu36ylg\Documents\GitHub\JeuDeBalle\Christopher_Ristic_Rapport.docx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C:\Users\pu36ylg\Documents\GitHub\JeuDeBalle\Christopher_Ristic_Rapport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eme%20trimestre\164-BaseDonnees\Proje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0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B4538CA0-7E03-45BA-869D-F5B9FE58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1908</TotalTime>
  <Pages>6</Pages>
  <Words>1104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7168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Christopher Ristic</dc:creator>
  <cp:lastModifiedBy>Christopher Ristic</cp:lastModifiedBy>
  <cp:revision>237</cp:revision>
  <cp:lastPrinted>2009-09-04T13:21:00Z</cp:lastPrinted>
  <dcterms:created xsi:type="dcterms:W3CDTF">2024-11-08T12:36:00Z</dcterms:created>
  <dcterms:modified xsi:type="dcterms:W3CDTF">2025-02-25T09:36:00Z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